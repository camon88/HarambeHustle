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570890" w:rsidRDefault="001574BF">
      <w:pPr>
        <w:pStyle w:val="Title"/>
        <w:rPr>
          <w:sz w:val="22"/>
          <w:szCs w:val="22"/>
        </w:rPr>
      </w:pPr>
      <w:sdt>
        <w:sdtPr>
          <w:rPr>
            <w:sz w:val="22"/>
            <w:szCs w:val="22"/>
          </w:rPr>
          <w:alias w:val="Title:"/>
          <w:tag w:val="Title:"/>
          <w:id w:val="726351117"/>
          <w:placeholder>
            <w:docPart w:val="8D061562AB494C59A044A3CA081FE63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110B8">
            <w:rPr>
              <w:sz w:val="22"/>
              <w:szCs w:val="22"/>
            </w:rPr>
            <w:t>2D Educational Platform Game Developed In Unity</w:t>
          </w:r>
        </w:sdtContent>
      </w:sdt>
    </w:p>
    <w:p w:rsidR="00B823AA" w:rsidRPr="00570890" w:rsidRDefault="00C06C22" w:rsidP="00B823AA">
      <w:pPr>
        <w:pStyle w:val="Title2"/>
        <w:rPr>
          <w:sz w:val="22"/>
          <w:szCs w:val="22"/>
        </w:rPr>
      </w:pPr>
      <w:r w:rsidRPr="00570890">
        <w:rPr>
          <w:sz w:val="22"/>
          <w:szCs w:val="22"/>
        </w:rPr>
        <w:t>Jonathan P. Ward</w:t>
      </w:r>
    </w:p>
    <w:p w:rsidR="00E81978" w:rsidRPr="00570890" w:rsidRDefault="00C06C22" w:rsidP="00B823AA">
      <w:pPr>
        <w:pStyle w:val="Title2"/>
        <w:rPr>
          <w:sz w:val="22"/>
          <w:szCs w:val="22"/>
        </w:rPr>
      </w:pPr>
      <w:r w:rsidRPr="00570890">
        <w:rPr>
          <w:sz w:val="22"/>
          <w:szCs w:val="22"/>
        </w:rPr>
        <w:t>Appalachian State University</w:t>
      </w:r>
    </w:p>
    <w:p w:rsidR="00C06C22" w:rsidRPr="00570890" w:rsidRDefault="00C06C22" w:rsidP="00C06C22">
      <w:pPr>
        <w:pStyle w:val="Title2"/>
        <w:rPr>
          <w:sz w:val="22"/>
          <w:szCs w:val="22"/>
        </w:rPr>
      </w:pPr>
      <w:r w:rsidRPr="00570890">
        <w:rPr>
          <w:sz w:val="22"/>
          <w:szCs w:val="22"/>
        </w:rPr>
        <w:t>December 4, 2016 (Last Revision)</w:t>
      </w:r>
    </w:p>
    <w:p w:rsidR="00E81978" w:rsidRPr="00570890" w:rsidRDefault="00E81978">
      <w:pPr>
        <w:pStyle w:val="Title"/>
        <w:rPr>
          <w:sz w:val="22"/>
          <w:szCs w:val="22"/>
        </w:rPr>
      </w:pPr>
    </w:p>
    <w:p w:rsidR="00816627" w:rsidRPr="00570890" w:rsidRDefault="00816627">
      <w:pPr>
        <w:pStyle w:val="Title"/>
        <w:rPr>
          <w:sz w:val="22"/>
          <w:szCs w:val="22"/>
        </w:rPr>
      </w:pPr>
    </w:p>
    <w:p w:rsidR="00816627" w:rsidRPr="00570890" w:rsidRDefault="00816627">
      <w:pPr>
        <w:pStyle w:val="Title"/>
        <w:rPr>
          <w:sz w:val="22"/>
          <w:szCs w:val="22"/>
        </w:rPr>
      </w:pPr>
    </w:p>
    <w:p w:rsidR="00816627" w:rsidRPr="00570890" w:rsidRDefault="00816627">
      <w:pPr>
        <w:pStyle w:val="Title"/>
        <w:rPr>
          <w:sz w:val="22"/>
          <w:szCs w:val="22"/>
        </w:rPr>
      </w:pPr>
    </w:p>
    <w:p w:rsidR="00816627" w:rsidRPr="00570890" w:rsidRDefault="00816627">
      <w:pPr>
        <w:pStyle w:val="Title"/>
        <w:rPr>
          <w:sz w:val="22"/>
          <w:szCs w:val="22"/>
        </w:rPr>
      </w:pPr>
    </w:p>
    <w:p w:rsidR="00816627" w:rsidRPr="00570890" w:rsidRDefault="00816627">
      <w:pPr>
        <w:pStyle w:val="Title"/>
        <w:rPr>
          <w:sz w:val="22"/>
          <w:szCs w:val="22"/>
        </w:rPr>
      </w:pPr>
    </w:p>
    <w:p w:rsidR="00816627" w:rsidRPr="00570890" w:rsidRDefault="00816627">
      <w:pPr>
        <w:pStyle w:val="Title"/>
        <w:rPr>
          <w:sz w:val="22"/>
          <w:szCs w:val="22"/>
        </w:rPr>
      </w:pPr>
    </w:p>
    <w:p w:rsidR="00816627" w:rsidRPr="00570890" w:rsidRDefault="00816627">
      <w:pPr>
        <w:pStyle w:val="Title"/>
        <w:rPr>
          <w:sz w:val="22"/>
          <w:szCs w:val="22"/>
        </w:rPr>
      </w:pPr>
    </w:p>
    <w:p w:rsidR="00816627" w:rsidRPr="00570890" w:rsidRDefault="00816627">
      <w:pPr>
        <w:pStyle w:val="Title"/>
        <w:rPr>
          <w:sz w:val="22"/>
          <w:szCs w:val="22"/>
        </w:rPr>
      </w:pPr>
    </w:p>
    <w:p w:rsidR="00816627" w:rsidRDefault="00816627">
      <w:pPr>
        <w:pStyle w:val="Title"/>
        <w:rPr>
          <w:sz w:val="22"/>
          <w:szCs w:val="22"/>
        </w:rPr>
      </w:pPr>
    </w:p>
    <w:p w:rsidR="00570890" w:rsidRPr="00570890" w:rsidRDefault="00570890">
      <w:pPr>
        <w:pStyle w:val="Title"/>
        <w:rPr>
          <w:sz w:val="22"/>
          <w:szCs w:val="22"/>
        </w:rPr>
      </w:pPr>
    </w:p>
    <w:sdt>
      <w:sdtPr>
        <w:rPr>
          <w:rFonts w:asciiTheme="minorHAnsi" w:eastAsiaTheme="minorEastAsia" w:hAnsiTheme="minorHAnsi" w:cstheme="minorBidi"/>
          <w:b w:val="0"/>
          <w:sz w:val="22"/>
          <w:szCs w:val="22"/>
        </w:rPr>
        <w:id w:val="-1602092313"/>
        <w:docPartObj>
          <w:docPartGallery w:val="Table of Contents"/>
          <w:docPartUnique/>
        </w:docPartObj>
      </w:sdtPr>
      <w:sdtEndPr>
        <w:rPr>
          <w:bCs/>
          <w:noProof/>
        </w:rPr>
      </w:sdtEndPr>
      <w:sdtContent>
        <w:p w:rsidR="00816627" w:rsidRPr="00570890" w:rsidRDefault="00816627">
          <w:pPr>
            <w:pStyle w:val="TOCHeading"/>
            <w:rPr>
              <w:sz w:val="22"/>
              <w:szCs w:val="22"/>
            </w:rPr>
          </w:pPr>
          <w:r w:rsidRPr="00570890">
            <w:rPr>
              <w:sz w:val="22"/>
              <w:szCs w:val="22"/>
            </w:rPr>
            <w:t>Contents</w:t>
          </w:r>
        </w:p>
        <w:p w:rsidR="003E3DCC" w:rsidRPr="00570890" w:rsidRDefault="00816627">
          <w:pPr>
            <w:pStyle w:val="TOC1"/>
            <w:tabs>
              <w:tab w:val="right" w:leader="dot" w:pos="9350"/>
            </w:tabs>
            <w:rPr>
              <w:noProof/>
              <w:kern w:val="0"/>
              <w:sz w:val="22"/>
              <w:szCs w:val="22"/>
              <w:lang w:eastAsia="en-US"/>
            </w:rPr>
          </w:pPr>
          <w:r w:rsidRPr="00570890">
            <w:rPr>
              <w:sz w:val="22"/>
              <w:szCs w:val="22"/>
            </w:rPr>
            <w:fldChar w:fldCharType="begin"/>
          </w:r>
          <w:r w:rsidRPr="00570890">
            <w:rPr>
              <w:sz w:val="22"/>
              <w:szCs w:val="22"/>
            </w:rPr>
            <w:instrText xml:space="preserve"> TOC \o "1-3" \h \z \u </w:instrText>
          </w:r>
          <w:r w:rsidRPr="00570890">
            <w:rPr>
              <w:sz w:val="22"/>
              <w:szCs w:val="22"/>
            </w:rPr>
            <w:fldChar w:fldCharType="separate"/>
          </w:r>
          <w:hyperlink w:anchor="_Toc468654177" w:history="1">
            <w:r w:rsidR="003E3DCC" w:rsidRPr="00570890">
              <w:rPr>
                <w:rStyle w:val="Hyperlink"/>
                <w:noProof/>
                <w:sz w:val="22"/>
                <w:szCs w:val="22"/>
              </w:rPr>
              <w:t>Abstract</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_Toc468654177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4</w:t>
            </w:r>
            <w:r w:rsidR="003E3DCC" w:rsidRPr="00570890">
              <w:rPr>
                <w:noProof/>
                <w:webHidden/>
                <w:sz w:val="22"/>
                <w:szCs w:val="22"/>
              </w:rPr>
              <w:fldChar w:fldCharType="end"/>
            </w:r>
          </w:hyperlink>
        </w:p>
        <w:p w:rsidR="003E3DCC" w:rsidRPr="00570890" w:rsidRDefault="001574BF">
          <w:pPr>
            <w:pStyle w:val="TOC1"/>
            <w:tabs>
              <w:tab w:val="right" w:leader="dot" w:pos="9350"/>
            </w:tabs>
            <w:rPr>
              <w:noProof/>
              <w:kern w:val="0"/>
              <w:sz w:val="22"/>
              <w:szCs w:val="22"/>
              <w:lang w:eastAsia="en-US"/>
            </w:rPr>
          </w:pPr>
          <w:hyperlink w:anchor="_Toc468654178" w:history="1">
            <w:r w:rsidR="003E3DCC" w:rsidRPr="00570890">
              <w:rPr>
                <w:rStyle w:val="Hyperlink"/>
                <w:noProof/>
                <w:sz w:val="22"/>
                <w:szCs w:val="22"/>
              </w:rPr>
              <w:t xml:space="preserve">Background Information and Useful Definitions </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_Toc468654178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5</w:t>
            </w:r>
            <w:r w:rsidR="003E3DCC" w:rsidRPr="00570890">
              <w:rPr>
                <w:noProof/>
                <w:webHidden/>
                <w:sz w:val="22"/>
                <w:szCs w:val="22"/>
              </w:rPr>
              <w:fldChar w:fldCharType="end"/>
            </w:r>
          </w:hyperlink>
        </w:p>
        <w:p w:rsidR="003E3DCC" w:rsidRPr="00570890" w:rsidRDefault="001574BF">
          <w:pPr>
            <w:pStyle w:val="TOC2"/>
            <w:tabs>
              <w:tab w:val="right" w:leader="dot" w:pos="9350"/>
            </w:tabs>
            <w:rPr>
              <w:noProof/>
              <w:kern w:val="0"/>
              <w:sz w:val="22"/>
              <w:szCs w:val="22"/>
              <w:lang w:eastAsia="en-US"/>
            </w:rPr>
          </w:pPr>
          <w:hyperlink w:anchor="_Toc468654179" w:history="1">
            <w:r w:rsidR="003E3DCC" w:rsidRPr="00570890">
              <w:rPr>
                <w:rStyle w:val="Hyperlink"/>
                <w:noProof/>
                <w:sz w:val="22"/>
                <w:szCs w:val="22"/>
              </w:rPr>
              <w:t>Background Information</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_Toc468654179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5</w:t>
            </w:r>
            <w:r w:rsidR="003E3DCC" w:rsidRPr="00570890">
              <w:rPr>
                <w:noProof/>
                <w:webHidden/>
                <w:sz w:val="22"/>
                <w:szCs w:val="22"/>
              </w:rPr>
              <w:fldChar w:fldCharType="end"/>
            </w:r>
          </w:hyperlink>
        </w:p>
        <w:p w:rsidR="003E3DCC" w:rsidRPr="00570890" w:rsidRDefault="001574BF">
          <w:pPr>
            <w:pStyle w:val="TOC2"/>
            <w:tabs>
              <w:tab w:val="right" w:leader="dot" w:pos="9350"/>
            </w:tabs>
            <w:rPr>
              <w:noProof/>
              <w:kern w:val="0"/>
              <w:sz w:val="22"/>
              <w:szCs w:val="22"/>
              <w:lang w:eastAsia="en-US"/>
            </w:rPr>
          </w:pPr>
          <w:hyperlink w:anchor="_Toc468654180" w:history="1">
            <w:r w:rsidR="003E3DCC" w:rsidRPr="00570890">
              <w:rPr>
                <w:rStyle w:val="Hyperlink"/>
                <w:noProof/>
                <w:sz w:val="22"/>
                <w:szCs w:val="22"/>
              </w:rPr>
              <w:t>Backstory</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_Toc468654180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5</w:t>
            </w:r>
            <w:r w:rsidR="003E3DCC" w:rsidRPr="00570890">
              <w:rPr>
                <w:noProof/>
                <w:webHidden/>
                <w:sz w:val="22"/>
                <w:szCs w:val="22"/>
              </w:rPr>
              <w:fldChar w:fldCharType="end"/>
            </w:r>
          </w:hyperlink>
        </w:p>
        <w:p w:rsidR="003E3DCC" w:rsidRPr="00570890" w:rsidRDefault="001574BF">
          <w:pPr>
            <w:pStyle w:val="TOC2"/>
            <w:tabs>
              <w:tab w:val="right" w:leader="dot" w:pos="9350"/>
            </w:tabs>
            <w:rPr>
              <w:noProof/>
              <w:kern w:val="0"/>
              <w:sz w:val="22"/>
              <w:szCs w:val="22"/>
              <w:lang w:eastAsia="en-US"/>
            </w:rPr>
          </w:pPr>
          <w:hyperlink w:anchor="_Toc468654181" w:history="1">
            <w:r w:rsidR="003E3DCC" w:rsidRPr="00570890">
              <w:rPr>
                <w:rStyle w:val="Hyperlink"/>
                <w:noProof/>
                <w:sz w:val="22"/>
                <w:szCs w:val="22"/>
              </w:rPr>
              <w:t>Game Mechanics and Rules</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_Toc468654181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6</w:t>
            </w:r>
            <w:r w:rsidR="003E3DCC" w:rsidRPr="00570890">
              <w:rPr>
                <w:noProof/>
                <w:webHidden/>
                <w:sz w:val="22"/>
                <w:szCs w:val="22"/>
              </w:rPr>
              <w:fldChar w:fldCharType="end"/>
            </w:r>
          </w:hyperlink>
        </w:p>
        <w:p w:rsidR="003E3DCC" w:rsidRPr="00570890" w:rsidRDefault="001574BF">
          <w:pPr>
            <w:pStyle w:val="TOC2"/>
            <w:tabs>
              <w:tab w:val="right" w:leader="dot" w:pos="9350"/>
            </w:tabs>
            <w:rPr>
              <w:noProof/>
              <w:kern w:val="0"/>
              <w:sz w:val="22"/>
              <w:szCs w:val="22"/>
              <w:lang w:eastAsia="en-US"/>
            </w:rPr>
          </w:pPr>
          <w:hyperlink w:anchor="_Toc468654182" w:history="1">
            <w:r w:rsidR="003E3DCC" w:rsidRPr="00570890">
              <w:rPr>
                <w:rStyle w:val="Hyperlink"/>
                <w:noProof/>
                <w:sz w:val="22"/>
                <w:szCs w:val="22"/>
              </w:rPr>
              <w:t>More Definitions</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_Toc468654182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6</w:t>
            </w:r>
            <w:r w:rsidR="003E3DCC" w:rsidRPr="00570890">
              <w:rPr>
                <w:noProof/>
                <w:webHidden/>
                <w:sz w:val="22"/>
                <w:szCs w:val="22"/>
              </w:rPr>
              <w:fldChar w:fldCharType="end"/>
            </w:r>
          </w:hyperlink>
        </w:p>
        <w:p w:rsidR="003E3DCC" w:rsidRPr="00570890" w:rsidRDefault="001574BF">
          <w:pPr>
            <w:pStyle w:val="TOC2"/>
            <w:tabs>
              <w:tab w:val="right" w:leader="dot" w:pos="9350"/>
            </w:tabs>
            <w:rPr>
              <w:noProof/>
              <w:kern w:val="0"/>
              <w:sz w:val="22"/>
              <w:szCs w:val="22"/>
              <w:lang w:eastAsia="en-US"/>
            </w:rPr>
          </w:pPr>
          <w:hyperlink w:anchor="_Toc468654183" w:history="1">
            <w:r w:rsidR="003E3DCC" w:rsidRPr="00570890">
              <w:rPr>
                <w:rStyle w:val="Hyperlink"/>
                <w:noProof/>
                <w:sz w:val="22"/>
                <w:szCs w:val="22"/>
              </w:rPr>
              <w:t>Development Engine</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_Toc468654183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8</w:t>
            </w:r>
            <w:r w:rsidR="003E3DCC" w:rsidRPr="00570890">
              <w:rPr>
                <w:noProof/>
                <w:webHidden/>
                <w:sz w:val="22"/>
                <w:szCs w:val="22"/>
              </w:rPr>
              <w:fldChar w:fldCharType="end"/>
            </w:r>
          </w:hyperlink>
        </w:p>
        <w:p w:rsidR="003E3DCC" w:rsidRPr="00570890" w:rsidRDefault="001574BF">
          <w:pPr>
            <w:pStyle w:val="TOC1"/>
            <w:tabs>
              <w:tab w:val="right" w:leader="dot" w:pos="9350"/>
            </w:tabs>
            <w:rPr>
              <w:noProof/>
              <w:kern w:val="0"/>
              <w:sz w:val="22"/>
              <w:szCs w:val="22"/>
              <w:lang w:eastAsia="en-US"/>
            </w:rPr>
          </w:pPr>
          <w:hyperlink w:anchor="_Toc468654184" w:history="1">
            <w:r w:rsidR="003E3DCC" w:rsidRPr="00570890">
              <w:rPr>
                <w:rStyle w:val="Hyperlink"/>
                <w:noProof/>
                <w:sz w:val="22"/>
                <w:szCs w:val="22"/>
              </w:rPr>
              <w:t>Introduction and Project Overview</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_Toc468654184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8</w:t>
            </w:r>
            <w:r w:rsidR="003E3DCC" w:rsidRPr="00570890">
              <w:rPr>
                <w:noProof/>
                <w:webHidden/>
                <w:sz w:val="22"/>
                <w:szCs w:val="22"/>
              </w:rPr>
              <w:fldChar w:fldCharType="end"/>
            </w:r>
          </w:hyperlink>
        </w:p>
        <w:p w:rsidR="003E3DCC" w:rsidRPr="00570890" w:rsidRDefault="001574BF">
          <w:pPr>
            <w:pStyle w:val="TOC2"/>
            <w:tabs>
              <w:tab w:val="right" w:leader="dot" w:pos="9350"/>
            </w:tabs>
            <w:rPr>
              <w:noProof/>
              <w:kern w:val="0"/>
              <w:sz w:val="22"/>
              <w:szCs w:val="22"/>
              <w:lang w:eastAsia="en-US"/>
            </w:rPr>
          </w:pPr>
          <w:hyperlink w:anchor="_Toc468654185" w:history="1">
            <w:r w:rsidR="003E3DCC" w:rsidRPr="00570890">
              <w:rPr>
                <w:rStyle w:val="Hyperlink"/>
                <w:noProof/>
                <w:sz w:val="22"/>
                <w:szCs w:val="22"/>
              </w:rPr>
              <w:t>Problem</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_Toc468654185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9</w:t>
            </w:r>
            <w:r w:rsidR="003E3DCC" w:rsidRPr="00570890">
              <w:rPr>
                <w:noProof/>
                <w:webHidden/>
                <w:sz w:val="22"/>
                <w:szCs w:val="22"/>
              </w:rPr>
              <w:fldChar w:fldCharType="end"/>
            </w:r>
          </w:hyperlink>
        </w:p>
        <w:p w:rsidR="003E3DCC" w:rsidRPr="00570890" w:rsidRDefault="001574BF">
          <w:pPr>
            <w:pStyle w:val="TOC2"/>
            <w:tabs>
              <w:tab w:val="right" w:leader="dot" w:pos="9350"/>
            </w:tabs>
            <w:rPr>
              <w:noProof/>
              <w:kern w:val="0"/>
              <w:sz w:val="22"/>
              <w:szCs w:val="22"/>
              <w:lang w:eastAsia="en-US"/>
            </w:rPr>
          </w:pPr>
          <w:hyperlink w:anchor="_Toc468654186" w:history="1">
            <w:r w:rsidR="003E3DCC" w:rsidRPr="00570890">
              <w:rPr>
                <w:rStyle w:val="Hyperlink"/>
                <w:noProof/>
                <w:sz w:val="22"/>
                <w:szCs w:val="22"/>
              </w:rPr>
              <w:t>Objectives</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_Toc468654186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9</w:t>
            </w:r>
            <w:r w:rsidR="003E3DCC" w:rsidRPr="00570890">
              <w:rPr>
                <w:noProof/>
                <w:webHidden/>
                <w:sz w:val="22"/>
                <w:szCs w:val="22"/>
              </w:rPr>
              <w:fldChar w:fldCharType="end"/>
            </w:r>
          </w:hyperlink>
        </w:p>
        <w:p w:rsidR="003E3DCC" w:rsidRPr="00570890" w:rsidRDefault="001574BF">
          <w:pPr>
            <w:pStyle w:val="TOC2"/>
            <w:tabs>
              <w:tab w:val="right" w:leader="dot" w:pos="9350"/>
            </w:tabs>
            <w:rPr>
              <w:noProof/>
              <w:kern w:val="0"/>
              <w:sz w:val="22"/>
              <w:szCs w:val="22"/>
              <w:lang w:eastAsia="en-US"/>
            </w:rPr>
          </w:pPr>
          <w:hyperlink w:anchor="_Toc468654187" w:history="1">
            <w:r w:rsidR="003E3DCC" w:rsidRPr="00570890">
              <w:rPr>
                <w:rStyle w:val="Hyperlink"/>
                <w:noProof/>
                <w:sz w:val="22"/>
                <w:szCs w:val="22"/>
              </w:rPr>
              <w:t>Summary of Features</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_Toc468654187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10</w:t>
            </w:r>
            <w:r w:rsidR="003E3DCC" w:rsidRPr="00570890">
              <w:rPr>
                <w:noProof/>
                <w:webHidden/>
                <w:sz w:val="22"/>
                <w:szCs w:val="22"/>
              </w:rPr>
              <w:fldChar w:fldCharType="end"/>
            </w:r>
          </w:hyperlink>
        </w:p>
        <w:p w:rsidR="003E3DCC" w:rsidRPr="00570890" w:rsidRDefault="001574BF">
          <w:pPr>
            <w:pStyle w:val="TOC1"/>
            <w:tabs>
              <w:tab w:val="right" w:leader="dot" w:pos="9350"/>
            </w:tabs>
            <w:rPr>
              <w:noProof/>
              <w:kern w:val="0"/>
              <w:sz w:val="22"/>
              <w:szCs w:val="22"/>
              <w:lang w:eastAsia="en-US"/>
            </w:rPr>
          </w:pPr>
          <w:hyperlink w:anchor="_Toc468654188" w:history="1">
            <w:r w:rsidR="003E3DCC" w:rsidRPr="00570890">
              <w:rPr>
                <w:rStyle w:val="Hyperlink"/>
                <w:noProof/>
                <w:sz w:val="22"/>
                <w:szCs w:val="22"/>
              </w:rPr>
              <w:t>Design, Development, and Testing</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_Toc468654188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10</w:t>
            </w:r>
            <w:r w:rsidR="003E3DCC" w:rsidRPr="00570890">
              <w:rPr>
                <w:noProof/>
                <w:webHidden/>
                <w:sz w:val="22"/>
                <w:szCs w:val="22"/>
              </w:rPr>
              <w:fldChar w:fldCharType="end"/>
            </w:r>
          </w:hyperlink>
        </w:p>
        <w:p w:rsidR="003E3DCC" w:rsidRPr="00570890" w:rsidRDefault="001574BF">
          <w:pPr>
            <w:pStyle w:val="TOC2"/>
            <w:tabs>
              <w:tab w:val="right" w:leader="dot" w:pos="9350"/>
            </w:tabs>
            <w:rPr>
              <w:noProof/>
              <w:kern w:val="0"/>
              <w:sz w:val="22"/>
              <w:szCs w:val="22"/>
              <w:lang w:eastAsia="en-US"/>
            </w:rPr>
          </w:pPr>
          <w:hyperlink w:anchor="_Toc468654189" w:history="1">
            <w:r w:rsidR="003E3DCC" w:rsidRPr="00570890">
              <w:rPr>
                <w:rStyle w:val="Hyperlink"/>
                <w:noProof/>
                <w:sz w:val="22"/>
                <w:szCs w:val="22"/>
              </w:rPr>
              <w:t>Design</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_Toc468654189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11</w:t>
            </w:r>
            <w:r w:rsidR="003E3DCC" w:rsidRPr="00570890">
              <w:rPr>
                <w:noProof/>
                <w:webHidden/>
                <w:sz w:val="22"/>
                <w:szCs w:val="22"/>
              </w:rPr>
              <w:fldChar w:fldCharType="end"/>
            </w:r>
          </w:hyperlink>
        </w:p>
        <w:p w:rsidR="003E3DCC" w:rsidRPr="00570890" w:rsidRDefault="001574BF">
          <w:pPr>
            <w:pStyle w:val="TOC3"/>
            <w:tabs>
              <w:tab w:val="right" w:leader="dot" w:pos="9350"/>
            </w:tabs>
            <w:rPr>
              <w:noProof/>
              <w:kern w:val="0"/>
              <w:sz w:val="22"/>
              <w:szCs w:val="22"/>
              <w:lang w:eastAsia="en-US"/>
            </w:rPr>
          </w:pPr>
          <w:hyperlink w:anchor="_Toc468654190" w:history="1">
            <w:r w:rsidR="003E3DCC" w:rsidRPr="00570890">
              <w:rPr>
                <w:rStyle w:val="Hyperlink"/>
                <w:noProof/>
                <w:sz w:val="22"/>
                <w:szCs w:val="22"/>
              </w:rPr>
              <w:t>Original Development Diagram</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_Toc468654190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11</w:t>
            </w:r>
            <w:r w:rsidR="003E3DCC" w:rsidRPr="00570890">
              <w:rPr>
                <w:noProof/>
                <w:webHidden/>
                <w:sz w:val="22"/>
                <w:szCs w:val="22"/>
              </w:rPr>
              <w:fldChar w:fldCharType="end"/>
            </w:r>
          </w:hyperlink>
        </w:p>
        <w:p w:rsidR="003E3DCC" w:rsidRPr="00570890" w:rsidRDefault="001574BF">
          <w:pPr>
            <w:pStyle w:val="TOC3"/>
            <w:tabs>
              <w:tab w:val="right" w:leader="dot" w:pos="9350"/>
            </w:tabs>
            <w:rPr>
              <w:noProof/>
              <w:kern w:val="0"/>
              <w:sz w:val="22"/>
              <w:szCs w:val="22"/>
              <w:lang w:eastAsia="en-US"/>
            </w:rPr>
          </w:pPr>
          <w:hyperlink w:anchor="_Toc468654191" w:history="1">
            <w:r w:rsidR="003E3DCC" w:rsidRPr="00570890">
              <w:rPr>
                <w:rStyle w:val="Hyperlink"/>
                <w:noProof/>
                <w:sz w:val="22"/>
                <w:szCs w:val="22"/>
              </w:rPr>
              <w:t>Modules, Components, and Interfaces</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_Toc468654191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12</w:t>
            </w:r>
            <w:r w:rsidR="003E3DCC" w:rsidRPr="00570890">
              <w:rPr>
                <w:noProof/>
                <w:webHidden/>
                <w:sz w:val="22"/>
                <w:szCs w:val="22"/>
              </w:rPr>
              <w:fldChar w:fldCharType="end"/>
            </w:r>
          </w:hyperlink>
        </w:p>
        <w:p w:rsidR="003E3DCC" w:rsidRPr="00570890" w:rsidRDefault="001574BF">
          <w:pPr>
            <w:pStyle w:val="TOC3"/>
            <w:tabs>
              <w:tab w:val="right" w:leader="dot" w:pos="9350"/>
            </w:tabs>
            <w:rPr>
              <w:noProof/>
              <w:kern w:val="0"/>
              <w:sz w:val="22"/>
              <w:szCs w:val="22"/>
              <w:lang w:eastAsia="en-US"/>
            </w:rPr>
          </w:pPr>
          <w:hyperlink w:anchor="_Toc468654192" w:history="1">
            <w:r w:rsidR="003E3DCC" w:rsidRPr="00570890">
              <w:rPr>
                <w:rStyle w:val="Hyperlink"/>
                <w:noProof/>
                <w:sz w:val="22"/>
                <w:szCs w:val="22"/>
              </w:rPr>
              <w:t>Final Development Diagram</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_Toc468654192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14</w:t>
            </w:r>
            <w:r w:rsidR="003E3DCC" w:rsidRPr="00570890">
              <w:rPr>
                <w:noProof/>
                <w:webHidden/>
                <w:sz w:val="22"/>
                <w:szCs w:val="22"/>
              </w:rPr>
              <w:fldChar w:fldCharType="end"/>
            </w:r>
          </w:hyperlink>
        </w:p>
        <w:p w:rsidR="003E3DCC" w:rsidRPr="00570890" w:rsidRDefault="001574BF">
          <w:pPr>
            <w:pStyle w:val="TOC2"/>
            <w:tabs>
              <w:tab w:val="right" w:leader="dot" w:pos="9350"/>
            </w:tabs>
            <w:rPr>
              <w:noProof/>
              <w:kern w:val="0"/>
              <w:sz w:val="22"/>
              <w:szCs w:val="22"/>
              <w:lang w:eastAsia="en-US"/>
            </w:rPr>
          </w:pPr>
          <w:hyperlink w:anchor="_Toc468654193" w:history="1">
            <w:r w:rsidR="003E3DCC" w:rsidRPr="00570890">
              <w:rPr>
                <w:rStyle w:val="Hyperlink"/>
                <w:noProof/>
                <w:sz w:val="22"/>
                <w:szCs w:val="22"/>
              </w:rPr>
              <w:t>Development</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_Toc468654193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14</w:t>
            </w:r>
            <w:r w:rsidR="003E3DCC" w:rsidRPr="00570890">
              <w:rPr>
                <w:noProof/>
                <w:webHidden/>
                <w:sz w:val="22"/>
                <w:szCs w:val="22"/>
              </w:rPr>
              <w:fldChar w:fldCharType="end"/>
            </w:r>
          </w:hyperlink>
        </w:p>
        <w:p w:rsidR="003E3DCC" w:rsidRPr="00570890" w:rsidRDefault="001574BF">
          <w:pPr>
            <w:pStyle w:val="TOC3"/>
            <w:tabs>
              <w:tab w:val="right" w:leader="dot" w:pos="9350"/>
            </w:tabs>
            <w:rPr>
              <w:noProof/>
              <w:kern w:val="0"/>
              <w:sz w:val="22"/>
              <w:szCs w:val="22"/>
              <w:lang w:eastAsia="en-US"/>
            </w:rPr>
          </w:pPr>
          <w:hyperlink w:anchor="_Toc468654194" w:history="1">
            <w:r w:rsidR="003E3DCC" w:rsidRPr="00570890">
              <w:rPr>
                <w:rStyle w:val="Hyperlink"/>
                <w:noProof/>
                <w:sz w:val="22"/>
                <w:szCs w:val="22"/>
              </w:rPr>
              <w:t>System Planning</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_Toc468654194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15</w:t>
            </w:r>
            <w:r w:rsidR="003E3DCC" w:rsidRPr="00570890">
              <w:rPr>
                <w:noProof/>
                <w:webHidden/>
                <w:sz w:val="22"/>
                <w:szCs w:val="22"/>
              </w:rPr>
              <w:fldChar w:fldCharType="end"/>
            </w:r>
          </w:hyperlink>
        </w:p>
        <w:p w:rsidR="003E3DCC" w:rsidRPr="00570890" w:rsidRDefault="001574BF">
          <w:pPr>
            <w:pStyle w:val="TOC3"/>
            <w:tabs>
              <w:tab w:val="right" w:leader="dot" w:pos="9350"/>
            </w:tabs>
            <w:rPr>
              <w:noProof/>
              <w:kern w:val="0"/>
              <w:sz w:val="22"/>
              <w:szCs w:val="22"/>
              <w:lang w:eastAsia="en-US"/>
            </w:rPr>
          </w:pPr>
          <w:hyperlink w:anchor="_Toc468654195" w:history="1">
            <w:r w:rsidR="003E3DCC" w:rsidRPr="00570890">
              <w:rPr>
                <w:rStyle w:val="Hyperlink"/>
                <w:noProof/>
                <w:sz w:val="22"/>
                <w:szCs w:val="22"/>
              </w:rPr>
              <w:t>System Analysis</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_Toc468654195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15</w:t>
            </w:r>
            <w:r w:rsidR="003E3DCC" w:rsidRPr="00570890">
              <w:rPr>
                <w:noProof/>
                <w:webHidden/>
                <w:sz w:val="22"/>
                <w:szCs w:val="22"/>
              </w:rPr>
              <w:fldChar w:fldCharType="end"/>
            </w:r>
          </w:hyperlink>
        </w:p>
        <w:p w:rsidR="003E3DCC" w:rsidRPr="00570890" w:rsidRDefault="001574BF">
          <w:pPr>
            <w:pStyle w:val="TOC3"/>
            <w:tabs>
              <w:tab w:val="right" w:leader="dot" w:pos="9350"/>
            </w:tabs>
            <w:rPr>
              <w:noProof/>
              <w:kern w:val="0"/>
              <w:sz w:val="22"/>
              <w:szCs w:val="22"/>
              <w:lang w:eastAsia="en-US"/>
            </w:rPr>
          </w:pPr>
          <w:hyperlink w:anchor="_Toc468654196" w:history="1">
            <w:r w:rsidR="003E3DCC" w:rsidRPr="00570890">
              <w:rPr>
                <w:rStyle w:val="Hyperlink"/>
                <w:noProof/>
                <w:sz w:val="22"/>
                <w:szCs w:val="22"/>
              </w:rPr>
              <w:t>System Design</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_Toc468654196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15</w:t>
            </w:r>
            <w:r w:rsidR="003E3DCC" w:rsidRPr="00570890">
              <w:rPr>
                <w:noProof/>
                <w:webHidden/>
                <w:sz w:val="22"/>
                <w:szCs w:val="22"/>
              </w:rPr>
              <w:fldChar w:fldCharType="end"/>
            </w:r>
          </w:hyperlink>
        </w:p>
        <w:p w:rsidR="003E3DCC" w:rsidRPr="00570890" w:rsidRDefault="001574BF">
          <w:pPr>
            <w:pStyle w:val="TOC3"/>
            <w:tabs>
              <w:tab w:val="right" w:leader="dot" w:pos="9350"/>
            </w:tabs>
            <w:rPr>
              <w:noProof/>
              <w:kern w:val="0"/>
              <w:sz w:val="22"/>
              <w:szCs w:val="22"/>
              <w:lang w:eastAsia="en-US"/>
            </w:rPr>
          </w:pPr>
          <w:hyperlink w:anchor="_Toc468654197" w:history="1">
            <w:r w:rsidR="003E3DCC" w:rsidRPr="00570890">
              <w:rPr>
                <w:rStyle w:val="Hyperlink"/>
                <w:noProof/>
                <w:sz w:val="22"/>
                <w:szCs w:val="22"/>
              </w:rPr>
              <w:t>Implementation and Deployment</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_Toc468654197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15</w:t>
            </w:r>
            <w:r w:rsidR="003E3DCC" w:rsidRPr="00570890">
              <w:rPr>
                <w:noProof/>
                <w:webHidden/>
                <w:sz w:val="22"/>
                <w:szCs w:val="22"/>
              </w:rPr>
              <w:fldChar w:fldCharType="end"/>
            </w:r>
          </w:hyperlink>
        </w:p>
        <w:p w:rsidR="003E3DCC" w:rsidRPr="00570890" w:rsidRDefault="001574BF">
          <w:pPr>
            <w:pStyle w:val="TOC3"/>
            <w:tabs>
              <w:tab w:val="right" w:leader="dot" w:pos="9350"/>
            </w:tabs>
            <w:rPr>
              <w:noProof/>
              <w:kern w:val="0"/>
              <w:sz w:val="22"/>
              <w:szCs w:val="22"/>
              <w:lang w:eastAsia="en-US"/>
            </w:rPr>
          </w:pPr>
          <w:hyperlink w:anchor="_Toc468654198" w:history="1">
            <w:r w:rsidR="003E3DCC" w:rsidRPr="00570890">
              <w:rPr>
                <w:rStyle w:val="Hyperlink"/>
                <w:noProof/>
                <w:sz w:val="22"/>
                <w:szCs w:val="22"/>
              </w:rPr>
              <w:t>System Testing and Integration</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_Toc468654198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15</w:t>
            </w:r>
            <w:r w:rsidR="003E3DCC" w:rsidRPr="00570890">
              <w:rPr>
                <w:noProof/>
                <w:webHidden/>
                <w:sz w:val="22"/>
                <w:szCs w:val="22"/>
              </w:rPr>
              <w:fldChar w:fldCharType="end"/>
            </w:r>
          </w:hyperlink>
        </w:p>
        <w:p w:rsidR="003E3DCC" w:rsidRPr="00570890" w:rsidRDefault="001574BF">
          <w:pPr>
            <w:pStyle w:val="TOC3"/>
            <w:tabs>
              <w:tab w:val="right" w:leader="dot" w:pos="9350"/>
            </w:tabs>
            <w:rPr>
              <w:noProof/>
              <w:kern w:val="0"/>
              <w:sz w:val="22"/>
              <w:szCs w:val="22"/>
              <w:lang w:eastAsia="en-US"/>
            </w:rPr>
          </w:pPr>
          <w:hyperlink w:anchor="_Toc468654199" w:history="1">
            <w:r w:rsidR="003E3DCC" w:rsidRPr="00570890">
              <w:rPr>
                <w:rStyle w:val="Hyperlink"/>
                <w:noProof/>
                <w:sz w:val="22"/>
                <w:szCs w:val="22"/>
              </w:rPr>
              <w:t>System Maintenance</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_Toc468654199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16</w:t>
            </w:r>
            <w:r w:rsidR="003E3DCC" w:rsidRPr="00570890">
              <w:rPr>
                <w:noProof/>
                <w:webHidden/>
                <w:sz w:val="22"/>
                <w:szCs w:val="22"/>
              </w:rPr>
              <w:fldChar w:fldCharType="end"/>
            </w:r>
          </w:hyperlink>
        </w:p>
        <w:p w:rsidR="003E3DCC" w:rsidRPr="00570890" w:rsidRDefault="001574BF">
          <w:pPr>
            <w:pStyle w:val="TOC2"/>
            <w:tabs>
              <w:tab w:val="right" w:leader="dot" w:pos="9350"/>
            </w:tabs>
            <w:rPr>
              <w:noProof/>
              <w:kern w:val="0"/>
              <w:sz w:val="22"/>
              <w:szCs w:val="22"/>
              <w:lang w:eastAsia="en-US"/>
            </w:rPr>
          </w:pPr>
          <w:hyperlink w:anchor="_Toc468654200" w:history="1">
            <w:r w:rsidR="003E3DCC" w:rsidRPr="00570890">
              <w:rPr>
                <w:rStyle w:val="Hyperlink"/>
                <w:noProof/>
                <w:sz w:val="22"/>
                <w:szCs w:val="22"/>
              </w:rPr>
              <w:t>Testing</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_Toc468654200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16</w:t>
            </w:r>
            <w:r w:rsidR="003E3DCC" w:rsidRPr="00570890">
              <w:rPr>
                <w:noProof/>
                <w:webHidden/>
                <w:sz w:val="22"/>
                <w:szCs w:val="22"/>
              </w:rPr>
              <w:fldChar w:fldCharType="end"/>
            </w:r>
          </w:hyperlink>
        </w:p>
        <w:p w:rsidR="003E3DCC" w:rsidRPr="00570890" w:rsidRDefault="001574BF">
          <w:pPr>
            <w:pStyle w:val="TOC1"/>
            <w:tabs>
              <w:tab w:val="right" w:leader="dot" w:pos="9350"/>
            </w:tabs>
            <w:rPr>
              <w:noProof/>
              <w:kern w:val="0"/>
              <w:sz w:val="22"/>
              <w:szCs w:val="22"/>
              <w:lang w:eastAsia="en-US"/>
            </w:rPr>
          </w:pPr>
          <w:hyperlink w:anchor="_Toc468654201" w:history="1">
            <w:r w:rsidR="003E3DCC" w:rsidRPr="00570890">
              <w:rPr>
                <w:rStyle w:val="Hyperlink"/>
                <w:noProof/>
                <w:sz w:val="22"/>
                <w:szCs w:val="22"/>
              </w:rPr>
              <w:t>Results</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_Toc468654201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16</w:t>
            </w:r>
            <w:r w:rsidR="003E3DCC" w:rsidRPr="00570890">
              <w:rPr>
                <w:noProof/>
                <w:webHidden/>
                <w:sz w:val="22"/>
                <w:szCs w:val="22"/>
              </w:rPr>
              <w:fldChar w:fldCharType="end"/>
            </w:r>
          </w:hyperlink>
        </w:p>
        <w:p w:rsidR="003E3DCC" w:rsidRPr="00570890" w:rsidRDefault="001574BF">
          <w:pPr>
            <w:pStyle w:val="TOC1"/>
            <w:tabs>
              <w:tab w:val="right" w:leader="dot" w:pos="9350"/>
            </w:tabs>
            <w:rPr>
              <w:noProof/>
              <w:kern w:val="0"/>
              <w:sz w:val="22"/>
              <w:szCs w:val="22"/>
              <w:lang w:eastAsia="en-US"/>
            </w:rPr>
          </w:pPr>
          <w:hyperlink w:anchor="_Toc468654202" w:history="1">
            <w:r w:rsidR="003E3DCC" w:rsidRPr="00570890">
              <w:rPr>
                <w:rStyle w:val="Hyperlink"/>
                <w:noProof/>
                <w:sz w:val="22"/>
                <w:szCs w:val="22"/>
              </w:rPr>
              <w:t>References</w:t>
            </w:r>
            <w:r w:rsidR="003E3DCC" w:rsidRPr="00570890">
              <w:rPr>
                <w:noProof/>
                <w:webHidden/>
                <w:sz w:val="22"/>
                <w:szCs w:val="22"/>
              </w:rPr>
              <w:tab/>
            </w:r>
            <w:r w:rsidR="003E3DCC" w:rsidRPr="00570890">
              <w:rPr>
                <w:noProof/>
                <w:webHidden/>
                <w:sz w:val="22"/>
                <w:szCs w:val="22"/>
              </w:rPr>
              <w:fldChar w:fldCharType="begin"/>
            </w:r>
            <w:r w:rsidR="003E3DCC" w:rsidRPr="00570890">
              <w:rPr>
                <w:noProof/>
                <w:webHidden/>
                <w:sz w:val="22"/>
                <w:szCs w:val="22"/>
              </w:rPr>
              <w:instrText xml:space="preserve"> PAGEREF _Toc468654202 \h </w:instrText>
            </w:r>
            <w:r w:rsidR="003E3DCC" w:rsidRPr="00570890">
              <w:rPr>
                <w:noProof/>
                <w:webHidden/>
                <w:sz w:val="22"/>
                <w:szCs w:val="22"/>
              </w:rPr>
            </w:r>
            <w:r w:rsidR="003E3DCC" w:rsidRPr="00570890">
              <w:rPr>
                <w:noProof/>
                <w:webHidden/>
                <w:sz w:val="22"/>
                <w:szCs w:val="22"/>
              </w:rPr>
              <w:fldChar w:fldCharType="separate"/>
            </w:r>
            <w:r w:rsidR="003E3DCC" w:rsidRPr="00570890">
              <w:rPr>
                <w:noProof/>
                <w:webHidden/>
                <w:sz w:val="22"/>
                <w:szCs w:val="22"/>
              </w:rPr>
              <w:t>17</w:t>
            </w:r>
            <w:r w:rsidR="003E3DCC" w:rsidRPr="00570890">
              <w:rPr>
                <w:noProof/>
                <w:webHidden/>
                <w:sz w:val="22"/>
                <w:szCs w:val="22"/>
              </w:rPr>
              <w:fldChar w:fldCharType="end"/>
            </w:r>
          </w:hyperlink>
        </w:p>
        <w:p w:rsidR="00816627" w:rsidRPr="00570890" w:rsidRDefault="00816627">
          <w:pPr>
            <w:rPr>
              <w:sz w:val="22"/>
              <w:szCs w:val="22"/>
            </w:rPr>
          </w:pPr>
          <w:r w:rsidRPr="00570890">
            <w:rPr>
              <w:b/>
              <w:bCs/>
              <w:noProof/>
              <w:sz w:val="22"/>
              <w:szCs w:val="22"/>
            </w:rPr>
            <w:fldChar w:fldCharType="end"/>
          </w:r>
        </w:p>
      </w:sdtContent>
    </w:sdt>
    <w:p w:rsidR="00816627" w:rsidRPr="00570890" w:rsidRDefault="00816627">
      <w:pPr>
        <w:pStyle w:val="Title"/>
        <w:rPr>
          <w:sz w:val="22"/>
          <w:szCs w:val="22"/>
        </w:rPr>
      </w:pPr>
    </w:p>
    <w:bookmarkStart w:id="0" w:name="_Toc468654177" w:displacedByCustomXml="next"/>
    <w:sdt>
      <w:sdtPr>
        <w:rPr>
          <w:sz w:val="22"/>
          <w:szCs w:val="22"/>
        </w:rPr>
        <w:alias w:val="Abstract:"/>
        <w:tag w:val="Abstract:"/>
        <w:id w:val="202146031"/>
        <w:placeholder>
          <w:docPart w:val="2718C8BD0C8843EEB90E68A0E8763576"/>
        </w:placeholder>
        <w:temporary/>
        <w:showingPlcHdr/>
        <w15:appearance w15:val="hidden"/>
      </w:sdtPr>
      <w:sdtEndPr/>
      <w:sdtContent>
        <w:p w:rsidR="00E81978" w:rsidRPr="00570890" w:rsidRDefault="005D3A03">
          <w:pPr>
            <w:pStyle w:val="SectionTitle"/>
            <w:rPr>
              <w:sz w:val="22"/>
              <w:szCs w:val="22"/>
            </w:rPr>
          </w:pPr>
          <w:r w:rsidRPr="00570890">
            <w:rPr>
              <w:sz w:val="22"/>
              <w:szCs w:val="22"/>
            </w:rPr>
            <w:t>Abstract</w:t>
          </w:r>
        </w:p>
      </w:sdtContent>
    </w:sdt>
    <w:bookmarkEnd w:id="0" w:displacedByCustomXml="prev"/>
    <w:p w:rsidR="00E81978" w:rsidRPr="00570890" w:rsidRDefault="00C06C22" w:rsidP="00C06C22">
      <w:pPr>
        <w:pStyle w:val="NoSpacing"/>
        <w:rPr>
          <w:sz w:val="22"/>
          <w:szCs w:val="22"/>
        </w:rPr>
      </w:pPr>
      <w:r w:rsidRPr="00570890">
        <w:rPr>
          <w:kern w:val="24"/>
          <w:sz w:val="22"/>
          <w:szCs w:val="22"/>
        </w:rPr>
        <w:t>This report provides insight and recommendations based on the development of a 2D Android educational-platform game titled Harambe Hustle. The report introduces the project, describes the design, development, testing, and results, as well as make some conclusions based on the entire experience. Instructors of grade school kids face the tough challenge of holding attention span. In society, today, kids are more connected to their phones than ever before. The development of this 2D Android platform game addresses that issue. An instructor can use this game to help get ideas or concepts across to their students in a more entertaining way. The main objectives are to have a working 2D platform game that runs on Android devices. Other, sub-objectives, are to have quiz-type questions implemented at the end of each level to educate the player as well as having a high score system to motivate them.  In the design, development, and test phases of the project there are some issues that arise but they are quickly corrected. This project began strictly as a java based game which required implementation of a custom game engine. It then became apparent that this project is better suited for development in Unity. Finally, the results of the project show that Unity is a capable game engine which allowed for a multi-level educational game to be created in a relatively short period. Educational aspects of the game come in the form of true/false, multiple choice, and short answer questions. Coin collection and a score system help motivate the player to continue forward, even with the threat of quiz-type questions in between each level. The goal of developing a 2D Android platform game that can be used by educators was accomplished in a satisfactory fashion when considering the time constraints, team size, and knowledge of the developer.</w:t>
      </w:r>
    </w:p>
    <w:p w:rsidR="00E81978" w:rsidRPr="00570890" w:rsidRDefault="00E81978">
      <w:pPr>
        <w:rPr>
          <w:sz w:val="22"/>
          <w:szCs w:val="22"/>
        </w:rPr>
      </w:pPr>
    </w:p>
    <w:bookmarkStart w:id="1" w:name="_Toc468654178"/>
    <w:p w:rsidR="00E81978" w:rsidRPr="00570890" w:rsidRDefault="001574BF">
      <w:pPr>
        <w:pStyle w:val="SectionTitle"/>
        <w:rPr>
          <w:sz w:val="22"/>
          <w:szCs w:val="22"/>
        </w:rPr>
      </w:pPr>
      <w:sdt>
        <w:sdtPr>
          <w:rPr>
            <w:sz w:val="22"/>
            <w:szCs w:val="22"/>
          </w:rPr>
          <w:alias w:val="Section title:"/>
          <w:tag w:val="Section title:"/>
          <w:id w:val="984196707"/>
          <w:placeholder>
            <w:docPart w:val="5C8E5A8F0DB24F7E924B7B3E96D277D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110B8">
            <w:rPr>
              <w:sz w:val="22"/>
              <w:szCs w:val="22"/>
            </w:rPr>
            <w:t>2D Educational Platform Game Developed In Unity</w:t>
          </w:r>
        </w:sdtContent>
      </w:sdt>
      <w:bookmarkEnd w:id="1"/>
    </w:p>
    <w:p w:rsidR="00AD5A6A" w:rsidRPr="00570890" w:rsidRDefault="00AD5A6A" w:rsidP="00C06C22">
      <w:pPr>
        <w:pStyle w:val="Heading2"/>
        <w:rPr>
          <w:sz w:val="22"/>
          <w:szCs w:val="22"/>
        </w:rPr>
      </w:pPr>
      <w:bookmarkStart w:id="2" w:name="_Toc468654179"/>
      <w:r w:rsidRPr="00570890">
        <w:rPr>
          <w:sz w:val="22"/>
          <w:szCs w:val="22"/>
        </w:rPr>
        <w:t>Background Information</w:t>
      </w:r>
      <w:bookmarkEnd w:id="2"/>
    </w:p>
    <w:p w:rsidR="00AD5A6A" w:rsidRPr="00570890" w:rsidRDefault="00AD5A6A" w:rsidP="00AD5A6A">
      <w:pPr>
        <w:rPr>
          <w:sz w:val="22"/>
          <w:szCs w:val="22"/>
        </w:rPr>
      </w:pPr>
      <w:r w:rsidRPr="00570890">
        <w:rPr>
          <w:sz w:val="22"/>
          <w:szCs w:val="22"/>
        </w:rPr>
        <w:t>Educational games are nothing new but there is always room for a fresh one. Examples of other educational game developed for Android devices are Toddler Tapping Zoo, Super WHY, and Alphabet Car. These are just a small portion of the thousands of other games available. Similar games on the Android market have features and strengths that Harambe Hustle cannot match</w:t>
      </w:r>
      <w:r w:rsidR="000C788C" w:rsidRPr="00570890">
        <w:rPr>
          <w:sz w:val="22"/>
          <w:szCs w:val="22"/>
        </w:rPr>
        <w:t xml:space="preserve"> because development constraints</w:t>
      </w:r>
      <w:r w:rsidRPr="00570890">
        <w:rPr>
          <w:sz w:val="22"/>
          <w:szCs w:val="22"/>
        </w:rPr>
        <w:t>. The strength of Harambe Hustle comes from the platforming aspect (jumping from platform to platform). It is an action platformer at its core but has educational features sprinkled in. Most other games in the educational marketplace do not focus on gameplay, rather the educational features. Whether this is problematic is yet to be seen</w:t>
      </w:r>
      <w:r w:rsidR="000C788C" w:rsidRPr="00570890">
        <w:rPr>
          <w:sz w:val="22"/>
          <w:szCs w:val="22"/>
        </w:rPr>
        <w:t xml:space="preserve"> because this focus on gameplay may devalue the educational aspects</w:t>
      </w:r>
      <w:r w:rsidRPr="00570890">
        <w:rPr>
          <w:sz w:val="22"/>
          <w:szCs w:val="22"/>
        </w:rPr>
        <w:t xml:space="preserve">. </w:t>
      </w:r>
      <w:r w:rsidR="000C788C" w:rsidRPr="00570890">
        <w:rPr>
          <w:sz w:val="22"/>
          <w:szCs w:val="22"/>
        </w:rPr>
        <w:t>Weaknesses</w:t>
      </w:r>
      <w:r w:rsidRPr="00570890">
        <w:rPr>
          <w:sz w:val="22"/>
          <w:szCs w:val="22"/>
        </w:rPr>
        <w:t xml:space="preserve"> of the game stems from problems that occurred because of time constraints and lack of experience. The entire scope of this project is to demonstrate development of a 2D android educational-platform game and the problem is to develop a solution that can help instructors keep their teaching fresh. </w:t>
      </w:r>
    </w:p>
    <w:p w:rsidR="000C788C" w:rsidRPr="00570890" w:rsidRDefault="000C788C" w:rsidP="00AD5A6A">
      <w:pPr>
        <w:rPr>
          <w:sz w:val="22"/>
          <w:szCs w:val="22"/>
        </w:rPr>
      </w:pPr>
    </w:p>
    <w:p w:rsidR="00E81978" w:rsidRPr="00570890" w:rsidRDefault="00C06C22" w:rsidP="00C06C22">
      <w:pPr>
        <w:pStyle w:val="Heading2"/>
        <w:rPr>
          <w:sz w:val="22"/>
          <w:szCs w:val="22"/>
        </w:rPr>
      </w:pPr>
      <w:bookmarkStart w:id="3" w:name="_Toc468654180"/>
      <w:r w:rsidRPr="00570890">
        <w:rPr>
          <w:sz w:val="22"/>
          <w:szCs w:val="22"/>
        </w:rPr>
        <w:t>Backstory</w:t>
      </w:r>
      <w:bookmarkEnd w:id="3"/>
    </w:p>
    <w:p w:rsidR="00C06C22" w:rsidRPr="00570890" w:rsidRDefault="00C06C22" w:rsidP="00C06C22">
      <w:pPr>
        <w:rPr>
          <w:sz w:val="22"/>
          <w:szCs w:val="22"/>
        </w:rPr>
      </w:pPr>
      <w:r w:rsidRPr="00570890">
        <w:rPr>
          <w:sz w:val="22"/>
          <w:szCs w:val="22"/>
        </w:rPr>
        <w:t>The game follows the son of Harambe, Harambe Jr.</w:t>
      </w:r>
      <w:r w:rsidR="00015043" w:rsidRPr="00570890">
        <w:rPr>
          <w:sz w:val="22"/>
          <w:szCs w:val="22"/>
        </w:rPr>
        <w:t xml:space="preserve"> To collect enough money for his father’s funeral he is collecting gold coins. He must avoid various enemies and other dangerous obstacles to be able to gathers all the funds. </w:t>
      </w:r>
    </w:p>
    <w:p w:rsidR="007E693F" w:rsidRPr="00570890" w:rsidRDefault="007E693F" w:rsidP="00C06C22">
      <w:pPr>
        <w:rPr>
          <w:sz w:val="22"/>
          <w:szCs w:val="22"/>
        </w:rPr>
      </w:pPr>
    </w:p>
    <w:p w:rsidR="007E693F" w:rsidRPr="00570890" w:rsidRDefault="00015043" w:rsidP="007E693F">
      <w:pPr>
        <w:pStyle w:val="Heading2"/>
        <w:rPr>
          <w:sz w:val="22"/>
          <w:szCs w:val="22"/>
        </w:rPr>
      </w:pPr>
      <w:bookmarkStart w:id="4" w:name="_Toc468654181"/>
      <w:r w:rsidRPr="00570890">
        <w:rPr>
          <w:sz w:val="22"/>
          <w:szCs w:val="22"/>
        </w:rPr>
        <w:t>Game Mechanics</w:t>
      </w:r>
      <w:r w:rsidR="004C5DFD" w:rsidRPr="00570890">
        <w:rPr>
          <w:sz w:val="22"/>
          <w:szCs w:val="22"/>
        </w:rPr>
        <w:t xml:space="preserve"> and Rules</w:t>
      </w:r>
      <w:bookmarkEnd w:id="4"/>
    </w:p>
    <w:p w:rsidR="007E693F" w:rsidRPr="00570890" w:rsidRDefault="00015043" w:rsidP="004C5DFD">
      <w:pPr>
        <w:rPr>
          <w:sz w:val="22"/>
          <w:szCs w:val="22"/>
        </w:rPr>
      </w:pPr>
      <w:r w:rsidRPr="00570890">
        <w:rPr>
          <w:sz w:val="22"/>
          <w:szCs w:val="22"/>
        </w:rPr>
        <w:t>Mechanics</w:t>
      </w:r>
      <w:r w:rsidR="0077492C" w:rsidRPr="00570890">
        <w:rPr>
          <w:sz w:val="22"/>
          <w:szCs w:val="22"/>
        </w:rPr>
        <w:t xml:space="preserve"> (2)</w:t>
      </w:r>
      <w:r w:rsidR="007E693F" w:rsidRPr="00570890">
        <w:rPr>
          <w:sz w:val="22"/>
          <w:szCs w:val="22"/>
        </w:rPr>
        <w:t xml:space="preserve"> </w:t>
      </w:r>
      <w:r w:rsidRPr="00570890">
        <w:rPr>
          <w:sz w:val="22"/>
          <w:szCs w:val="22"/>
        </w:rPr>
        <w:t xml:space="preserve">refers to the main actions that a player must make and become good at to be able to complete the game. Mastering the mobile controls is the first thing a user must deal with. The controls are touch-based buttons (left, right, and jump). The player must jump onto various platforms and avoid falling into holes or pits. Throughout each level are various amounts of coins that can be collected and added to the player’s score. After a certain threshold is met the scene changes to a quiz and asks questions based on the questions another user has entered. The questions can be any combination of true/false, short </w:t>
      </w:r>
      <w:r w:rsidRPr="00570890">
        <w:rPr>
          <w:sz w:val="22"/>
          <w:szCs w:val="22"/>
        </w:rPr>
        <w:lastRenderedPageBreak/>
        <w:t>answer, and multiple choice. After the questions are completed the player continues through the game. The levels get progressively har</w:t>
      </w:r>
      <w:r w:rsidR="004C5DFD" w:rsidRPr="00570890">
        <w:rPr>
          <w:sz w:val="22"/>
          <w:szCs w:val="22"/>
        </w:rPr>
        <w:t xml:space="preserve">der by adding differently sized platforms. If the player falls into a pit or off the designated map, then he/she will respawn at the start of the level. The term </w:t>
      </w:r>
      <w:r w:rsidR="0077492C" w:rsidRPr="00570890">
        <w:rPr>
          <w:sz w:val="22"/>
          <w:szCs w:val="22"/>
        </w:rPr>
        <w:t>respawn (1)</w:t>
      </w:r>
      <w:r w:rsidR="007E693F" w:rsidRPr="00570890">
        <w:rPr>
          <w:sz w:val="22"/>
          <w:szCs w:val="22"/>
        </w:rPr>
        <w:t xml:space="preserve"> </w:t>
      </w:r>
      <w:r w:rsidR="004C5DFD" w:rsidRPr="00570890">
        <w:rPr>
          <w:sz w:val="22"/>
          <w:szCs w:val="22"/>
        </w:rPr>
        <w:t>refers to the recreation of an entity after its death or destruction, perhaps after losing one of its lives. The game at this stage has three levels that must be completed to reach the end of the game.</w:t>
      </w:r>
    </w:p>
    <w:p w:rsidR="00015043" w:rsidRPr="00570890" w:rsidRDefault="004C5DFD" w:rsidP="004C5DFD">
      <w:pPr>
        <w:rPr>
          <w:sz w:val="22"/>
          <w:szCs w:val="22"/>
        </w:rPr>
      </w:pPr>
      <w:r w:rsidRPr="00570890">
        <w:rPr>
          <w:sz w:val="22"/>
          <w:szCs w:val="22"/>
        </w:rPr>
        <w:t xml:space="preserve"> </w:t>
      </w:r>
    </w:p>
    <w:p w:rsidR="00520007" w:rsidRPr="00570890" w:rsidRDefault="00520007" w:rsidP="00520007">
      <w:pPr>
        <w:pStyle w:val="Heading2"/>
        <w:rPr>
          <w:sz w:val="22"/>
          <w:szCs w:val="22"/>
        </w:rPr>
      </w:pPr>
      <w:bookmarkStart w:id="5" w:name="_Toc468654182"/>
      <w:r w:rsidRPr="00570890">
        <w:rPr>
          <w:sz w:val="22"/>
          <w:szCs w:val="22"/>
        </w:rPr>
        <w:t>More Definitions</w:t>
      </w:r>
      <w:bookmarkEnd w:id="5"/>
    </w:p>
    <w:p w:rsidR="0077492C" w:rsidRPr="00570890" w:rsidRDefault="0077492C" w:rsidP="0077492C">
      <w:pPr>
        <w:ind w:firstLine="0"/>
        <w:jc w:val="center"/>
        <w:rPr>
          <w:sz w:val="22"/>
          <w:szCs w:val="22"/>
        </w:rPr>
      </w:pPr>
      <w:r w:rsidRPr="00570890">
        <w:rPr>
          <w:sz w:val="22"/>
          <w:szCs w:val="22"/>
        </w:rPr>
        <w:t>All definitions were obtained from www.wikipedia.com and cited in the reference section.</w:t>
      </w:r>
    </w:p>
    <w:p w:rsidR="00520007" w:rsidRPr="00570890" w:rsidRDefault="00520007" w:rsidP="00520007">
      <w:pPr>
        <w:ind w:firstLine="0"/>
        <w:rPr>
          <w:sz w:val="22"/>
          <w:szCs w:val="22"/>
        </w:rPr>
      </w:pPr>
      <w:r w:rsidRPr="00570890">
        <w:rPr>
          <w:b/>
          <w:sz w:val="22"/>
          <w:szCs w:val="22"/>
          <w:u w:val="single"/>
        </w:rPr>
        <w:t>Java</w:t>
      </w:r>
      <w:r w:rsidRPr="00570890">
        <w:rPr>
          <w:sz w:val="22"/>
          <w:szCs w:val="22"/>
        </w:rPr>
        <w:t xml:space="preserve"> - Java is a programming language expressly designed for use in the </w:t>
      </w:r>
      <w:hyperlink r:id="rId9" w:history="1">
        <w:r w:rsidRPr="00570890">
          <w:rPr>
            <w:rStyle w:val="Hyperlink"/>
            <w:sz w:val="22"/>
            <w:szCs w:val="22"/>
            <w:u w:val="none"/>
          </w:rPr>
          <w:t>distributed</w:t>
        </w:r>
      </w:hyperlink>
      <w:r w:rsidRPr="00570890">
        <w:rPr>
          <w:sz w:val="22"/>
          <w:szCs w:val="22"/>
        </w:rPr>
        <w:t> environment of the Internet. It was designed to have the "look and feel" of the </w:t>
      </w:r>
      <w:hyperlink r:id="rId10" w:history="1">
        <w:r w:rsidRPr="00570890">
          <w:rPr>
            <w:rStyle w:val="Hyperlink"/>
            <w:sz w:val="22"/>
            <w:szCs w:val="22"/>
            <w:u w:val="none"/>
          </w:rPr>
          <w:t>C++</w:t>
        </w:r>
      </w:hyperlink>
      <w:r w:rsidRPr="00570890">
        <w:rPr>
          <w:sz w:val="22"/>
          <w:szCs w:val="22"/>
        </w:rPr>
        <w:t> language, but it is simpler to use than C++ and enforces an </w:t>
      </w:r>
      <w:hyperlink r:id="rId11" w:history="1">
        <w:r w:rsidRPr="00570890">
          <w:rPr>
            <w:rStyle w:val="Hyperlink"/>
            <w:sz w:val="22"/>
            <w:szCs w:val="22"/>
            <w:u w:val="none"/>
          </w:rPr>
          <w:t>object-oriented programming</w:t>
        </w:r>
      </w:hyperlink>
      <w:r w:rsidRPr="00570890">
        <w:rPr>
          <w:sz w:val="22"/>
          <w:szCs w:val="22"/>
        </w:rPr>
        <w:t> model. </w:t>
      </w:r>
    </w:p>
    <w:p w:rsidR="00520007" w:rsidRPr="00570890" w:rsidRDefault="00520007" w:rsidP="00520007">
      <w:pPr>
        <w:ind w:firstLine="0"/>
        <w:rPr>
          <w:sz w:val="22"/>
          <w:szCs w:val="22"/>
        </w:rPr>
      </w:pPr>
      <w:r w:rsidRPr="00570890">
        <w:rPr>
          <w:b/>
          <w:sz w:val="22"/>
          <w:szCs w:val="22"/>
          <w:u w:val="single"/>
        </w:rPr>
        <w:t>Android Studio</w:t>
      </w:r>
      <w:r w:rsidRPr="00570890">
        <w:rPr>
          <w:sz w:val="22"/>
          <w:szCs w:val="22"/>
        </w:rPr>
        <w:t xml:space="preserve"> -  is the official integrated development environment(IDE) for Android platform development.</w:t>
      </w:r>
    </w:p>
    <w:p w:rsidR="00520007" w:rsidRPr="00570890" w:rsidRDefault="00520007" w:rsidP="00520007">
      <w:pPr>
        <w:ind w:firstLine="0"/>
        <w:rPr>
          <w:sz w:val="22"/>
          <w:szCs w:val="22"/>
        </w:rPr>
      </w:pPr>
      <w:r w:rsidRPr="00570890">
        <w:rPr>
          <w:b/>
          <w:sz w:val="22"/>
          <w:szCs w:val="22"/>
          <w:u w:val="single"/>
        </w:rPr>
        <w:t>Game</w:t>
      </w:r>
      <w:r w:rsidR="007E693F" w:rsidRPr="00570890">
        <w:rPr>
          <w:b/>
          <w:sz w:val="22"/>
          <w:szCs w:val="22"/>
          <w:u w:val="single"/>
        </w:rPr>
        <w:t>(development)</w:t>
      </w:r>
      <w:r w:rsidRPr="00570890">
        <w:rPr>
          <w:b/>
          <w:sz w:val="22"/>
          <w:szCs w:val="22"/>
          <w:u w:val="single"/>
        </w:rPr>
        <w:t xml:space="preserve"> Engine</w:t>
      </w:r>
      <w:r w:rsidRPr="00570890">
        <w:rPr>
          <w:sz w:val="22"/>
          <w:szCs w:val="22"/>
        </w:rPr>
        <w:t xml:space="preserve"> - A game engine is a software framework designed for the creation and development of video games. Developers use them to create games for consoles, mobile devices, and personal computers.</w:t>
      </w:r>
    </w:p>
    <w:p w:rsidR="00520007" w:rsidRPr="00570890" w:rsidRDefault="00520007" w:rsidP="00520007">
      <w:pPr>
        <w:ind w:firstLine="0"/>
        <w:rPr>
          <w:sz w:val="22"/>
          <w:szCs w:val="22"/>
        </w:rPr>
      </w:pPr>
      <w:r w:rsidRPr="00570890">
        <w:rPr>
          <w:b/>
          <w:sz w:val="22"/>
          <w:szCs w:val="22"/>
          <w:u w:val="single"/>
        </w:rPr>
        <w:t>Unity</w:t>
      </w:r>
      <w:r w:rsidRPr="00570890">
        <w:rPr>
          <w:sz w:val="22"/>
          <w:szCs w:val="22"/>
        </w:rPr>
        <w:t xml:space="preserve"> - Unity is a cross-platform game engine developed by Unity Technologies and used to develop video games for PC, consoles, mobile devices, and websites.</w:t>
      </w:r>
    </w:p>
    <w:p w:rsidR="00520007" w:rsidRPr="00570890" w:rsidRDefault="00520007" w:rsidP="00520007">
      <w:pPr>
        <w:ind w:firstLine="0"/>
        <w:rPr>
          <w:sz w:val="22"/>
          <w:szCs w:val="22"/>
        </w:rPr>
      </w:pPr>
      <w:r w:rsidRPr="00570890">
        <w:rPr>
          <w:b/>
          <w:sz w:val="22"/>
          <w:szCs w:val="22"/>
          <w:u w:val="single"/>
        </w:rPr>
        <w:t>C#</w:t>
      </w:r>
      <w:r w:rsidRPr="00570890">
        <w:rPr>
          <w:sz w:val="22"/>
          <w:szCs w:val="22"/>
        </w:rPr>
        <w:t xml:space="preserve"> - is a multi-paradigm programming language encompassing strong typing, imperative, declarative, functional, generic, object-oriented (class-based), and component-oriented programming disciplines.</w:t>
      </w:r>
    </w:p>
    <w:p w:rsidR="00473C6A" w:rsidRPr="00570890" w:rsidRDefault="00473C6A" w:rsidP="00520007">
      <w:pPr>
        <w:ind w:firstLine="0"/>
        <w:rPr>
          <w:sz w:val="22"/>
          <w:szCs w:val="22"/>
        </w:rPr>
      </w:pPr>
      <w:r w:rsidRPr="00570890">
        <w:rPr>
          <w:b/>
          <w:sz w:val="22"/>
          <w:szCs w:val="22"/>
          <w:u w:val="single"/>
        </w:rPr>
        <w:t>Sprites</w:t>
      </w:r>
      <w:r w:rsidRPr="00570890">
        <w:rPr>
          <w:sz w:val="22"/>
          <w:szCs w:val="22"/>
        </w:rPr>
        <w:t xml:space="preserve"> - In computer graphics, a sprite is a two-dimensional bitmap that is integrated into a larger scene.</w:t>
      </w:r>
    </w:p>
    <w:p w:rsidR="00473C6A" w:rsidRPr="00570890" w:rsidRDefault="00473C6A" w:rsidP="00520007">
      <w:pPr>
        <w:ind w:firstLine="0"/>
        <w:rPr>
          <w:sz w:val="22"/>
          <w:szCs w:val="22"/>
        </w:rPr>
      </w:pPr>
      <w:r w:rsidRPr="00570890">
        <w:rPr>
          <w:b/>
          <w:sz w:val="22"/>
          <w:szCs w:val="22"/>
          <w:u w:val="single"/>
        </w:rPr>
        <w:t>Platform Game</w:t>
      </w:r>
      <w:r w:rsidRPr="00570890">
        <w:rPr>
          <w:sz w:val="22"/>
          <w:szCs w:val="22"/>
        </w:rPr>
        <w:t xml:space="preserve"> - Platform game (or platformer) is a video game which involves guiding an avatar to jump between suspended platforms and/or over obstacles to advance the game.</w:t>
      </w:r>
    </w:p>
    <w:p w:rsidR="000C788C" w:rsidRPr="00570890" w:rsidRDefault="000C788C" w:rsidP="00520007">
      <w:pPr>
        <w:ind w:firstLine="0"/>
        <w:rPr>
          <w:sz w:val="22"/>
          <w:szCs w:val="22"/>
        </w:rPr>
      </w:pPr>
      <w:r w:rsidRPr="00570890">
        <w:rPr>
          <w:b/>
          <w:sz w:val="22"/>
          <w:szCs w:val="22"/>
          <w:u w:val="single"/>
        </w:rPr>
        <w:t>GUI</w:t>
      </w:r>
      <w:r w:rsidRPr="00570890">
        <w:rPr>
          <w:sz w:val="22"/>
          <w:szCs w:val="22"/>
        </w:rPr>
        <w:t xml:space="preserve"> - In computer science, a graphical user interface is a type of user interface that allows users to interact with electronic devices through graphical icons and visual indicators.</w:t>
      </w:r>
    </w:p>
    <w:p w:rsidR="001C7135" w:rsidRPr="00570890" w:rsidRDefault="001C7135" w:rsidP="00520007">
      <w:pPr>
        <w:ind w:firstLine="0"/>
        <w:rPr>
          <w:sz w:val="22"/>
          <w:szCs w:val="22"/>
        </w:rPr>
      </w:pPr>
      <w:r w:rsidRPr="00570890">
        <w:rPr>
          <w:b/>
          <w:sz w:val="22"/>
          <w:szCs w:val="22"/>
          <w:u w:val="single"/>
        </w:rPr>
        <w:lastRenderedPageBreak/>
        <w:t>Script</w:t>
      </w:r>
      <w:r w:rsidRPr="00570890">
        <w:rPr>
          <w:sz w:val="22"/>
          <w:szCs w:val="22"/>
        </w:rPr>
        <w:t xml:space="preserve"> - programs written for a special run-time environment that automate the execution of tasks that could alternatively be executed one-by-one by a human operator</w:t>
      </w:r>
    </w:p>
    <w:p w:rsidR="001C7135" w:rsidRPr="00570890" w:rsidRDefault="001C7135" w:rsidP="00520007">
      <w:pPr>
        <w:ind w:firstLine="0"/>
        <w:rPr>
          <w:sz w:val="22"/>
          <w:szCs w:val="22"/>
        </w:rPr>
      </w:pPr>
      <w:r w:rsidRPr="00570890">
        <w:rPr>
          <w:b/>
          <w:sz w:val="22"/>
          <w:szCs w:val="22"/>
          <w:u w:val="single"/>
        </w:rPr>
        <w:t>Game Object</w:t>
      </w:r>
      <w:r w:rsidRPr="00570890">
        <w:rPr>
          <w:sz w:val="22"/>
          <w:szCs w:val="22"/>
        </w:rPr>
        <w:t xml:space="preserve"> - are the fundamental objects in Unity that represent characters, </w:t>
      </w:r>
      <w:r w:rsidR="00E855ED" w:rsidRPr="00570890">
        <w:rPr>
          <w:sz w:val="22"/>
          <w:szCs w:val="22"/>
        </w:rPr>
        <w:t>props,</w:t>
      </w:r>
      <w:r w:rsidRPr="00570890">
        <w:rPr>
          <w:sz w:val="22"/>
          <w:szCs w:val="22"/>
        </w:rPr>
        <w:t xml:space="preserve"> and scenery.</w:t>
      </w:r>
    </w:p>
    <w:p w:rsidR="00E855ED" w:rsidRPr="00570890" w:rsidRDefault="00E855ED" w:rsidP="00520007">
      <w:pPr>
        <w:ind w:firstLine="0"/>
        <w:rPr>
          <w:sz w:val="22"/>
          <w:szCs w:val="22"/>
        </w:rPr>
      </w:pPr>
      <w:r w:rsidRPr="00570890">
        <w:rPr>
          <w:b/>
          <w:sz w:val="22"/>
          <w:szCs w:val="22"/>
          <w:u w:val="single"/>
        </w:rPr>
        <w:t>Game Scene</w:t>
      </w:r>
      <w:r w:rsidRPr="00570890">
        <w:rPr>
          <w:sz w:val="22"/>
          <w:szCs w:val="22"/>
        </w:rPr>
        <w:t xml:space="preserve"> - scenes contain the objects of your game. They can be used to create a main menu, individual levels, and anything else. Think of each unique Scene file as a unique level.</w:t>
      </w:r>
    </w:p>
    <w:p w:rsidR="00832F2E" w:rsidRPr="00570890" w:rsidRDefault="00832F2E" w:rsidP="00832F2E">
      <w:pPr>
        <w:ind w:firstLine="0"/>
        <w:rPr>
          <w:sz w:val="22"/>
          <w:szCs w:val="22"/>
        </w:rPr>
      </w:pPr>
      <w:r w:rsidRPr="00570890">
        <w:rPr>
          <w:b/>
          <w:sz w:val="22"/>
          <w:szCs w:val="22"/>
          <w:u w:val="single"/>
        </w:rPr>
        <w:t>Animator Class</w:t>
      </w:r>
      <w:r w:rsidRPr="00570890">
        <w:rPr>
          <w:sz w:val="22"/>
          <w:szCs w:val="22"/>
        </w:rPr>
        <w:t xml:space="preserve"> - Interface to control the Mecanim animation system in Unity.</w:t>
      </w:r>
    </w:p>
    <w:p w:rsidR="00832F2E" w:rsidRPr="00570890" w:rsidRDefault="00832F2E" w:rsidP="00832F2E">
      <w:pPr>
        <w:ind w:firstLine="0"/>
        <w:rPr>
          <w:sz w:val="22"/>
          <w:szCs w:val="22"/>
        </w:rPr>
      </w:pPr>
      <w:r w:rsidRPr="00570890">
        <w:rPr>
          <w:b/>
          <w:sz w:val="22"/>
          <w:szCs w:val="22"/>
          <w:u w:val="single"/>
        </w:rPr>
        <w:t>Collider</w:t>
      </w:r>
      <w:r w:rsidRPr="00570890">
        <w:rPr>
          <w:sz w:val="22"/>
          <w:szCs w:val="22"/>
        </w:rPr>
        <w:t xml:space="preserve"> - A base class of all colliders. Collider components define the shape of an object for the purposes of physical collisions.</w:t>
      </w:r>
    </w:p>
    <w:p w:rsidR="00832F2E" w:rsidRPr="00570890" w:rsidRDefault="00832F2E" w:rsidP="00832F2E">
      <w:pPr>
        <w:ind w:firstLine="0"/>
        <w:rPr>
          <w:sz w:val="22"/>
          <w:szCs w:val="22"/>
        </w:rPr>
      </w:pPr>
      <w:r w:rsidRPr="00570890">
        <w:rPr>
          <w:b/>
          <w:sz w:val="22"/>
          <w:szCs w:val="22"/>
          <w:u w:val="single"/>
        </w:rPr>
        <w:t>BoxCollider</w:t>
      </w:r>
      <w:r w:rsidRPr="00570890">
        <w:rPr>
          <w:sz w:val="22"/>
          <w:szCs w:val="22"/>
        </w:rPr>
        <w:t xml:space="preserve"> - A box-shaped primitive collider.</w:t>
      </w:r>
    </w:p>
    <w:p w:rsidR="005405AD" w:rsidRPr="00570890" w:rsidRDefault="005405AD" w:rsidP="00832F2E">
      <w:pPr>
        <w:ind w:firstLine="0"/>
        <w:rPr>
          <w:sz w:val="22"/>
          <w:szCs w:val="22"/>
        </w:rPr>
      </w:pPr>
      <w:r w:rsidRPr="00570890">
        <w:rPr>
          <w:b/>
          <w:sz w:val="22"/>
          <w:szCs w:val="22"/>
          <w:u w:val="single"/>
        </w:rPr>
        <w:t>Transform</w:t>
      </w:r>
      <w:r w:rsidRPr="00570890">
        <w:rPr>
          <w:sz w:val="22"/>
          <w:szCs w:val="22"/>
        </w:rPr>
        <w:t xml:space="preserve"> - The Transform component determines the Position, Rotation, and Scale of each object in the scene. Every GameObject has a Transform.</w:t>
      </w:r>
    </w:p>
    <w:p w:rsidR="005405AD" w:rsidRPr="00570890" w:rsidRDefault="005405AD" w:rsidP="005405AD">
      <w:pPr>
        <w:ind w:firstLine="0"/>
        <w:rPr>
          <w:sz w:val="22"/>
          <w:szCs w:val="22"/>
        </w:rPr>
      </w:pPr>
      <w:r w:rsidRPr="00570890">
        <w:rPr>
          <w:b/>
          <w:sz w:val="22"/>
          <w:szCs w:val="22"/>
          <w:u w:val="single"/>
        </w:rPr>
        <w:t>Anchor</w:t>
      </w:r>
      <w:r w:rsidRPr="00570890">
        <w:rPr>
          <w:sz w:val="22"/>
          <w:szCs w:val="22"/>
        </w:rPr>
        <w:t xml:space="preserve"> - Rect Transforms include a layout concept called anchors. Anchors are shown as four small triangular handles in the Scene View and anchor information is also shown in the Inspector.</w:t>
      </w:r>
    </w:p>
    <w:p w:rsidR="000C4BC1" w:rsidRPr="00570890" w:rsidRDefault="000C4BC1" w:rsidP="005405AD">
      <w:pPr>
        <w:ind w:firstLine="0"/>
        <w:rPr>
          <w:sz w:val="22"/>
          <w:szCs w:val="22"/>
        </w:rPr>
      </w:pPr>
      <w:r w:rsidRPr="00570890">
        <w:rPr>
          <w:b/>
          <w:sz w:val="22"/>
          <w:szCs w:val="22"/>
          <w:u w:val="single"/>
        </w:rPr>
        <w:t>Trigger</w:t>
      </w:r>
      <w:r w:rsidRPr="00570890">
        <w:rPr>
          <w:sz w:val="22"/>
          <w:szCs w:val="22"/>
        </w:rPr>
        <w:t xml:space="preserve"> - are colliders that are capable of executing script when a collider touches the trigger.</w:t>
      </w:r>
    </w:p>
    <w:p w:rsidR="005405AD" w:rsidRPr="00570890" w:rsidRDefault="005405AD" w:rsidP="00520007">
      <w:pPr>
        <w:ind w:firstLine="0"/>
        <w:rPr>
          <w:sz w:val="22"/>
          <w:szCs w:val="22"/>
        </w:rPr>
      </w:pPr>
    </w:p>
    <w:p w:rsidR="00520007" w:rsidRPr="00570890" w:rsidRDefault="00520007" w:rsidP="00520007">
      <w:pPr>
        <w:pStyle w:val="Heading2"/>
        <w:rPr>
          <w:sz w:val="22"/>
          <w:szCs w:val="22"/>
        </w:rPr>
      </w:pPr>
      <w:bookmarkStart w:id="6" w:name="_Toc468654183"/>
      <w:r w:rsidRPr="00570890">
        <w:rPr>
          <w:sz w:val="22"/>
          <w:szCs w:val="22"/>
        </w:rPr>
        <w:t>Development Engine</w:t>
      </w:r>
      <w:bookmarkEnd w:id="6"/>
    </w:p>
    <w:p w:rsidR="00520007" w:rsidRPr="00570890" w:rsidRDefault="00520007" w:rsidP="00520007">
      <w:pPr>
        <w:rPr>
          <w:sz w:val="22"/>
          <w:szCs w:val="22"/>
        </w:rPr>
      </w:pPr>
      <w:r w:rsidRPr="00570890">
        <w:rPr>
          <w:sz w:val="22"/>
          <w:szCs w:val="22"/>
        </w:rPr>
        <w:t xml:space="preserve">While the original project design called for using Java and Android Studio it was quickly realized that it would not be practical to create a custom game engine then have time to create a game in that engine. So, Unity 5 was used in the final development of Harambe Hustle. The features of Unity are more flexible and powerful </w:t>
      </w:r>
      <w:r w:rsidR="00473C6A" w:rsidRPr="00570890">
        <w:rPr>
          <w:sz w:val="22"/>
          <w:szCs w:val="22"/>
        </w:rPr>
        <w:t xml:space="preserve">than any custom engine that could have been developed. All development in Unity is done using a choice of C#, Boo, or JavaScript. Harambe Hustle was completely developed in C#. </w:t>
      </w:r>
    </w:p>
    <w:p w:rsidR="001247E6" w:rsidRPr="00570890" w:rsidRDefault="001247E6" w:rsidP="001247E6">
      <w:pPr>
        <w:ind w:firstLine="0"/>
        <w:rPr>
          <w:sz w:val="22"/>
          <w:szCs w:val="22"/>
        </w:rPr>
      </w:pPr>
    </w:p>
    <w:p w:rsidR="00E81978" w:rsidRPr="00570890" w:rsidRDefault="00C06C22">
      <w:pPr>
        <w:pStyle w:val="Heading1"/>
        <w:rPr>
          <w:sz w:val="22"/>
          <w:szCs w:val="22"/>
        </w:rPr>
      </w:pPr>
      <w:bookmarkStart w:id="7" w:name="_Toc468654184"/>
      <w:r w:rsidRPr="00570890">
        <w:rPr>
          <w:sz w:val="22"/>
          <w:szCs w:val="22"/>
        </w:rPr>
        <w:t>Introduction and Project Overview</w:t>
      </w:r>
      <w:bookmarkEnd w:id="7"/>
    </w:p>
    <w:p w:rsidR="00E81978" w:rsidRPr="00570890" w:rsidRDefault="00473C6A">
      <w:pPr>
        <w:rPr>
          <w:sz w:val="22"/>
          <w:szCs w:val="22"/>
        </w:rPr>
      </w:pPr>
      <w:r w:rsidRPr="00570890">
        <w:rPr>
          <w:sz w:val="22"/>
          <w:szCs w:val="22"/>
        </w:rPr>
        <w:t>This project was developed for the use of instructors, tutors, and parents. Harambe Hustle is a useful tool allowing for an alternative approach to learning. The main gameplay features mechanics are like other action platformer games. Coin collection is the primary focus of the gameplay</w:t>
      </w:r>
      <w:r w:rsidR="007E693F" w:rsidRPr="00570890">
        <w:rPr>
          <w:sz w:val="22"/>
          <w:szCs w:val="22"/>
        </w:rPr>
        <w:t xml:space="preserve"> along with </w:t>
      </w:r>
      <w:r w:rsidR="007E693F" w:rsidRPr="00570890">
        <w:rPr>
          <w:sz w:val="22"/>
          <w:szCs w:val="22"/>
        </w:rPr>
        <w:lastRenderedPageBreak/>
        <w:t xml:space="preserve">traditional platformer elements. A unique educational twist is also featured which comes as a solution to the problem of being able to keep a young child’s attention. The following subsections will introduce the main problem in more detail as well as describe the original objectives of the entire project. Later, topics such as benefits of the application and problem scope are discussed. Lastly, this section will conclude with a summary of features and figures. </w:t>
      </w:r>
    </w:p>
    <w:p w:rsidR="007E693F" w:rsidRPr="00570890" w:rsidRDefault="007E693F">
      <w:pPr>
        <w:rPr>
          <w:sz w:val="22"/>
          <w:szCs w:val="22"/>
        </w:rPr>
      </w:pPr>
    </w:p>
    <w:p w:rsidR="00E81978" w:rsidRPr="00570890" w:rsidRDefault="00C06C22" w:rsidP="00C31D30">
      <w:pPr>
        <w:pStyle w:val="Heading2"/>
        <w:rPr>
          <w:sz w:val="22"/>
          <w:szCs w:val="22"/>
        </w:rPr>
      </w:pPr>
      <w:bookmarkStart w:id="8" w:name="_Toc468654185"/>
      <w:r w:rsidRPr="00570890">
        <w:rPr>
          <w:sz w:val="22"/>
          <w:szCs w:val="22"/>
        </w:rPr>
        <w:t>Problem</w:t>
      </w:r>
      <w:bookmarkEnd w:id="8"/>
    </w:p>
    <w:p w:rsidR="00E81978" w:rsidRPr="00570890" w:rsidRDefault="00AD5A6A" w:rsidP="00AD5A6A">
      <w:pPr>
        <w:pStyle w:val="NoSpacing"/>
        <w:ind w:firstLine="720"/>
        <w:rPr>
          <w:sz w:val="22"/>
          <w:szCs w:val="22"/>
        </w:rPr>
      </w:pPr>
      <w:r w:rsidRPr="00570890">
        <w:rPr>
          <w:sz w:val="22"/>
          <w:szCs w:val="22"/>
        </w:rPr>
        <w:t>Instructors, tutors, and parents face an uphill battle when it comes to entertaining, educating, and controlling young students. Whether the students are not paying attention or only interested in texting it can be disheartening for many. It is well documented that there are proven techniques to help teachers with keeping control of the classroom. Per Tristan de Frondeville, of Edutopia.com, it is important to keep kids vigilan</w:t>
      </w:r>
      <w:r w:rsidR="001247E6" w:rsidRPr="00570890">
        <w:rPr>
          <w:sz w:val="22"/>
          <w:szCs w:val="22"/>
        </w:rPr>
        <w:t>t by changing teaching styles (3</w:t>
      </w:r>
      <w:r w:rsidRPr="00570890">
        <w:rPr>
          <w:sz w:val="22"/>
          <w:szCs w:val="22"/>
        </w:rPr>
        <w:t xml:space="preserve">). With mobile technology, already in a high percentage of kids’ hands, a solution that came as a mobile game seemed like a good idea. The solution had to be basic and simple enough to complete in a few months. After discussing ideas with the higher ups a decision was made to develop a platformer game with educational features. </w:t>
      </w:r>
    </w:p>
    <w:p w:rsidR="007E693F" w:rsidRPr="00570890" w:rsidRDefault="007E693F" w:rsidP="00C06C22">
      <w:pPr>
        <w:pStyle w:val="Heading2"/>
        <w:rPr>
          <w:sz w:val="22"/>
          <w:szCs w:val="22"/>
        </w:rPr>
      </w:pPr>
    </w:p>
    <w:p w:rsidR="00355DCA" w:rsidRPr="00570890" w:rsidRDefault="00C06C22" w:rsidP="00C06C22">
      <w:pPr>
        <w:pStyle w:val="Heading2"/>
        <w:rPr>
          <w:sz w:val="22"/>
          <w:szCs w:val="22"/>
        </w:rPr>
      </w:pPr>
      <w:bookmarkStart w:id="9" w:name="_Toc468654186"/>
      <w:r w:rsidRPr="00570890">
        <w:rPr>
          <w:sz w:val="22"/>
          <w:szCs w:val="22"/>
        </w:rPr>
        <w:t>Objectives</w:t>
      </w:r>
      <w:bookmarkEnd w:id="9"/>
    </w:p>
    <w:p w:rsidR="00E81978" w:rsidRPr="00570890" w:rsidRDefault="00AD5A6A">
      <w:pPr>
        <w:rPr>
          <w:sz w:val="22"/>
          <w:szCs w:val="22"/>
        </w:rPr>
      </w:pPr>
      <w:r w:rsidRPr="00570890">
        <w:rPr>
          <w:sz w:val="22"/>
          <w:szCs w:val="22"/>
        </w:rPr>
        <w:t xml:space="preserve">Development of Harambe Hustle aims to help a teacher change their teaching style with minimal effort. Starting with no knowledge of Unity or the programming language C# the best solution to the problem was to be sure project aspirations were not set unreasonably high. Ideal solutions would require extended development time as well as a deeper understanding of Unity and C#. With the allotted time, developer knowledge base, and other circumstances a basic solution of a 2D Android based platform game with true/false, multiple choice, and short answer questions was developed. </w:t>
      </w:r>
      <w:r w:rsidR="000C788C" w:rsidRPr="00570890">
        <w:rPr>
          <w:sz w:val="22"/>
          <w:szCs w:val="22"/>
        </w:rPr>
        <w:t xml:space="preserve">With the games strengths and weaknesses taken into consideration, the game does demonstrate a possible solution to the problem described earlier. </w:t>
      </w:r>
    </w:p>
    <w:p w:rsidR="007E693F" w:rsidRPr="00570890" w:rsidRDefault="007E693F" w:rsidP="00C06C22">
      <w:pPr>
        <w:pStyle w:val="Heading2"/>
        <w:rPr>
          <w:sz w:val="22"/>
          <w:szCs w:val="22"/>
        </w:rPr>
      </w:pPr>
    </w:p>
    <w:p w:rsidR="00C06C22" w:rsidRPr="00570890" w:rsidRDefault="00C06C22" w:rsidP="00C06C22">
      <w:pPr>
        <w:pStyle w:val="Heading2"/>
        <w:rPr>
          <w:sz w:val="22"/>
          <w:szCs w:val="22"/>
        </w:rPr>
      </w:pPr>
      <w:bookmarkStart w:id="10" w:name="_Toc468654187"/>
      <w:r w:rsidRPr="00570890">
        <w:rPr>
          <w:sz w:val="22"/>
          <w:szCs w:val="22"/>
        </w:rPr>
        <w:t>Summary of Features</w:t>
      </w:r>
      <w:bookmarkEnd w:id="10"/>
    </w:p>
    <w:tbl>
      <w:tblPr>
        <w:tblStyle w:val="PlainTable1"/>
        <w:tblW w:w="0" w:type="auto"/>
        <w:tblLook w:val="04A0" w:firstRow="1" w:lastRow="0" w:firstColumn="1" w:lastColumn="0" w:noHBand="0" w:noVBand="1"/>
      </w:tblPr>
      <w:tblGrid>
        <w:gridCol w:w="3116"/>
        <w:gridCol w:w="3117"/>
        <w:gridCol w:w="3117"/>
      </w:tblGrid>
      <w:tr w:rsidR="000C788C" w:rsidRPr="00570890" w:rsidTr="000C7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0C788C" w:rsidRPr="00570890" w:rsidRDefault="000C788C" w:rsidP="000C788C">
            <w:pPr>
              <w:ind w:firstLine="0"/>
              <w:rPr>
                <w:b w:val="0"/>
                <w:sz w:val="22"/>
                <w:szCs w:val="22"/>
              </w:rPr>
            </w:pPr>
            <w:r w:rsidRPr="00570890">
              <w:rPr>
                <w:b w:val="0"/>
                <w:sz w:val="22"/>
                <w:szCs w:val="22"/>
              </w:rPr>
              <w:t>Multiple scenes with 2D Characters</w:t>
            </w:r>
          </w:p>
        </w:tc>
        <w:tc>
          <w:tcPr>
            <w:tcW w:w="3120" w:type="dxa"/>
          </w:tcPr>
          <w:p w:rsidR="000C788C" w:rsidRPr="00570890" w:rsidRDefault="000C788C" w:rsidP="000C788C">
            <w:pPr>
              <w:ind w:firstLine="0"/>
              <w:cnfStyle w:val="100000000000" w:firstRow="1" w:lastRow="0" w:firstColumn="0" w:lastColumn="0" w:oddVBand="0" w:evenVBand="0" w:oddHBand="0" w:evenHBand="0" w:firstRowFirstColumn="0" w:firstRowLastColumn="0" w:lastRowFirstColumn="0" w:lastRowLastColumn="0"/>
              <w:rPr>
                <w:b w:val="0"/>
                <w:sz w:val="22"/>
                <w:szCs w:val="22"/>
              </w:rPr>
            </w:pPr>
            <w:r w:rsidRPr="00570890">
              <w:rPr>
                <w:b w:val="0"/>
                <w:sz w:val="22"/>
                <w:szCs w:val="22"/>
              </w:rPr>
              <w:t>Player movement</w:t>
            </w:r>
          </w:p>
        </w:tc>
        <w:tc>
          <w:tcPr>
            <w:tcW w:w="3120" w:type="dxa"/>
          </w:tcPr>
          <w:p w:rsidR="000C788C" w:rsidRPr="00570890" w:rsidRDefault="000C788C" w:rsidP="000C788C">
            <w:pPr>
              <w:ind w:firstLine="0"/>
              <w:cnfStyle w:val="100000000000" w:firstRow="1" w:lastRow="0" w:firstColumn="0" w:lastColumn="0" w:oddVBand="0" w:evenVBand="0" w:oddHBand="0" w:evenHBand="0" w:firstRowFirstColumn="0" w:firstRowLastColumn="0" w:lastRowFirstColumn="0" w:lastRowLastColumn="0"/>
              <w:rPr>
                <w:b w:val="0"/>
                <w:sz w:val="22"/>
                <w:szCs w:val="22"/>
              </w:rPr>
            </w:pPr>
            <w:r w:rsidRPr="00570890">
              <w:rPr>
                <w:b w:val="0"/>
                <w:sz w:val="22"/>
                <w:szCs w:val="22"/>
              </w:rPr>
              <w:t>2D Physics</w:t>
            </w:r>
          </w:p>
        </w:tc>
      </w:tr>
      <w:tr w:rsidR="002849F8" w:rsidRPr="00570890" w:rsidTr="000C7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0C788C" w:rsidRPr="00570890" w:rsidRDefault="000C788C" w:rsidP="000C788C">
            <w:pPr>
              <w:ind w:firstLine="0"/>
              <w:rPr>
                <w:b w:val="0"/>
                <w:sz w:val="22"/>
                <w:szCs w:val="22"/>
              </w:rPr>
            </w:pPr>
            <w:r w:rsidRPr="00570890">
              <w:rPr>
                <w:b w:val="0"/>
                <w:sz w:val="22"/>
                <w:szCs w:val="22"/>
              </w:rPr>
              <w:t>Collision Detection</w:t>
            </w:r>
          </w:p>
        </w:tc>
        <w:tc>
          <w:tcPr>
            <w:tcW w:w="3120" w:type="dxa"/>
          </w:tcPr>
          <w:p w:rsidR="000C788C" w:rsidRPr="00570890" w:rsidRDefault="000C788C" w:rsidP="000C788C">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Moving Obstacles</w:t>
            </w:r>
          </w:p>
        </w:tc>
        <w:tc>
          <w:tcPr>
            <w:tcW w:w="3120" w:type="dxa"/>
          </w:tcPr>
          <w:p w:rsidR="000C788C" w:rsidRPr="00570890" w:rsidRDefault="000C788C" w:rsidP="000C788C">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Player Respawn Upon Death</w:t>
            </w:r>
          </w:p>
        </w:tc>
      </w:tr>
      <w:tr w:rsidR="000C788C" w:rsidRPr="00570890" w:rsidTr="000C788C">
        <w:tc>
          <w:tcPr>
            <w:cnfStyle w:val="001000000000" w:firstRow="0" w:lastRow="0" w:firstColumn="1" w:lastColumn="0" w:oddVBand="0" w:evenVBand="0" w:oddHBand="0" w:evenHBand="0" w:firstRowFirstColumn="0" w:firstRowLastColumn="0" w:lastRowFirstColumn="0" w:lastRowLastColumn="0"/>
            <w:tcW w:w="3120" w:type="dxa"/>
          </w:tcPr>
          <w:p w:rsidR="000C788C" w:rsidRPr="00570890" w:rsidRDefault="000C788C" w:rsidP="000C788C">
            <w:pPr>
              <w:ind w:firstLine="0"/>
              <w:rPr>
                <w:b w:val="0"/>
                <w:sz w:val="22"/>
                <w:szCs w:val="22"/>
              </w:rPr>
            </w:pPr>
            <w:r w:rsidRPr="00570890">
              <w:rPr>
                <w:b w:val="0"/>
                <w:sz w:val="22"/>
                <w:szCs w:val="22"/>
              </w:rPr>
              <w:t>Coin Collection</w:t>
            </w:r>
          </w:p>
        </w:tc>
        <w:tc>
          <w:tcPr>
            <w:tcW w:w="3120" w:type="dxa"/>
          </w:tcPr>
          <w:p w:rsidR="000C788C" w:rsidRPr="00570890" w:rsidRDefault="000C788C" w:rsidP="000C788C">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Score System</w:t>
            </w:r>
          </w:p>
        </w:tc>
        <w:tc>
          <w:tcPr>
            <w:tcW w:w="3120" w:type="dxa"/>
          </w:tcPr>
          <w:p w:rsidR="000C788C" w:rsidRPr="00570890" w:rsidRDefault="000C788C" w:rsidP="000C788C">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True/False Questions</w:t>
            </w:r>
          </w:p>
        </w:tc>
      </w:tr>
      <w:tr w:rsidR="002849F8" w:rsidRPr="00570890" w:rsidTr="000C7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0C788C" w:rsidRPr="00570890" w:rsidRDefault="000C788C" w:rsidP="000C788C">
            <w:pPr>
              <w:ind w:firstLine="0"/>
              <w:rPr>
                <w:b w:val="0"/>
                <w:sz w:val="22"/>
                <w:szCs w:val="22"/>
              </w:rPr>
            </w:pPr>
            <w:r w:rsidRPr="00570890">
              <w:rPr>
                <w:b w:val="0"/>
                <w:sz w:val="22"/>
                <w:szCs w:val="22"/>
              </w:rPr>
              <w:t>Multiple Choice Questions</w:t>
            </w:r>
          </w:p>
        </w:tc>
        <w:tc>
          <w:tcPr>
            <w:tcW w:w="3120" w:type="dxa"/>
          </w:tcPr>
          <w:p w:rsidR="000C788C" w:rsidRPr="00570890" w:rsidRDefault="000C788C" w:rsidP="000C788C">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Short Answer Questions</w:t>
            </w:r>
          </w:p>
        </w:tc>
        <w:tc>
          <w:tcPr>
            <w:tcW w:w="3120" w:type="dxa"/>
          </w:tcPr>
          <w:p w:rsidR="000C788C" w:rsidRPr="00570890" w:rsidRDefault="001247E6" w:rsidP="000C788C">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 xml:space="preserve">Touch Based </w:t>
            </w:r>
            <w:r w:rsidR="000C788C" w:rsidRPr="00570890">
              <w:rPr>
                <w:sz w:val="22"/>
                <w:szCs w:val="22"/>
              </w:rPr>
              <w:t>GUI Buttons</w:t>
            </w:r>
          </w:p>
        </w:tc>
      </w:tr>
      <w:tr w:rsidR="000C788C" w:rsidRPr="00570890" w:rsidTr="000C788C">
        <w:tc>
          <w:tcPr>
            <w:cnfStyle w:val="001000000000" w:firstRow="0" w:lastRow="0" w:firstColumn="1" w:lastColumn="0" w:oddVBand="0" w:evenVBand="0" w:oddHBand="0" w:evenHBand="0" w:firstRowFirstColumn="0" w:firstRowLastColumn="0" w:lastRowFirstColumn="0" w:lastRowLastColumn="0"/>
            <w:tcW w:w="3120" w:type="dxa"/>
          </w:tcPr>
          <w:p w:rsidR="000C788C" w:rsidRPr="00570890" w:rsidRDefault="000C788C" w:rsidP="000C788C">
            <w:pPr>
              <w:ind w:firstLine="0"/>
              <w:rPr>
                <w:b w:val="0"/>
                <w:sz w:val="22"/>
                <w:szCs w:val="22"/>
              </w:rPr>
            </w:pPr>
            <w:r w:rsidRPr="00570890">
              <w:rPr>
                <w:b w:val="0"/>
                <w:sz w:val="22"/>
                <w:szCs w:val="22"/>
              </w:rPr>
              <w:t>Sound Effects</w:t>
            </w:r>
          </w:p>
        </w:tc>
        <w:tc>
          <w:tcPr>
            <w:tcW w:w="3120" w:type="dxa"/>
          </w:tcPr>
          <w:p w:rsidR="000C788C" w:rsidRPr="00570890" w:rsidRDefault="000C788C" w:rsidP="000C788C">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Main Menu Scene</w:t>
            </w:r>
          </w:p>
        </w:tc>
        <w:tc>
          <w:tcPr>
            <w:tcW w:w="3120" w:type="dxa"/>
          </w:tcPr>
          <w:p w:rsidR="000C788C" w:rsidRPr="00570890" w:rsidRDefault="002849F8" w:rsidP="000C788C">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Sprites</w:t>
            </w:r>
          </w:p>
        </w:tc>
      </w:tr>
      <w:tr w:rsidR="000C788C" w:rsidRPr="00570890" w:rsidTr="000C7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0C788C" w:rsidRPr="00570890" w:rsidRDefault="002849F8" w:rsidP="002849F8">
            <w:pPr>
              <w:tabs>
                <w:tab w:val="left" w:pos="2096"/>
              </w:tabs>
              <w:ind w:firstLine="0"/>
              <w:jc w:val="both"/>
              <w:rPr>
                <w:b w:val="0"/>
                <w:sz w:val="22"/>
                <w:szCs w:val="22"/>
              </w:rPr>
            </w:pPr>
            <w:r w:rsidRPr="00570890">
              <w:rPr>
                <w:b w:val="0"/>
                <w:sz w:val="22"/>
                <w:szCs w:val="22"/>
              </w:rPr>
              <w:t>Animations</w:t>
            </w:r>
            <w:r w:rsidRPr="00570890">
              <w:rPr>
                <w:b w:val="0"/>
                <w:sz w:val="22"/>
                <w:szCs w:val="22"/>
              </w:rPr>
              <w:tab/>
            </w:r>
          </w:p>
        </w:tc>
        <w:tc>
          <w:tcPr>
            <w:tcW w:w="3120" w:type="dxa"/>
          </w:tcPr>
          <w:p w:rsidR="000C788C" w:rsidRPr="00570890" w:rsidRDefault="002849F8" w:rsidP="000C788C">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 xml:space="preserve">Basic AI for Enemy </w:t>
            </w:r>
          </w:p>
        </w:tc>
        <w:tc>
          <w:tcPr>
            <w:tcW w:w="3120" w:type="dxa"/>
          </w:tcPr>
          <w:p w:rsidR="000C788C" w:rsidRPr="00570890" w:rsidRDefault="002849F8" w:rsidP="000C788C">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Buttons Trigger New Scenes</w:t>
            </w:r>
          </w:p>
        </w:tc>
      </w:tr>
      <w:tr w:rsidR="000C788C" w:rsidRPr="00570890" w:rsidTr="000C788C">
        <w:tc>
          <w:tcPr>
            <w:cnfStyle w:val="001000000000" w:firstRow="0" w:lastRow="0" w:firstColumn="1" w:lastColumn="0" w:oddVBand="0" w:evenVBand="0" w:oddHBand="0" w:evenHBand="0" w:firstRowFirstColumn="0" w:firstRowLastColumn="0" w:lastRowFirstColumn="0" w:lastRowLastColumn="0"/>
            <w:tcW w:w="3120" w:type="dxa"/>
          </w:tcPr>
          <w:p w:rsidR="000C788C" w:rsidRPr="00570890" w:rsidRDefault="001247E6" w:rsidP="000C788C">
            <w:pPr>
              <w:ind w:firstLine="0"/>
              <w:rPr>
                <w:b w:val="0"/>
                <w:sz w:val="22"/>
                <w:szCs w:val="22"/>
              </w:rPr>
            </w:pPr>
            <w:r w:rsidRPr="00570890">
              <w:rPr>
                <w:b w:val="0"/>
                <w:sz w:val="22"/>
                <w:szCs w:val="22"/>
              </w:rPr>
              <w:t>Coin Collection Triggers New Scenes</w:t>
            </w:r>
          </w:p>
        </w:tc>
        <w:tc>
          <w:tcPr>
            <w:tcW w:w="3120" w:type="dxa"/>
          </w:tcPr>
          <w:p w:rsidR="000C788C" w:rsidRPr="00570890" w:rsidRDefault="001247E6" w:rsidP="000C788C">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Runs on Android Devices</w:t>
            </w:r>
          </w:p>
        </w:tc>
        <w:tc>
          <w:tcPr>
            <w:tcW w:w="3120" w:type="dxa"/>
          </w:tcPr>
          <w:p w:rsidR="000C788C" w:rsidRPr="00570890" w:rsidRDefault="000C788C" w:rsidP="000C788C">
            <w:pPr>
              <w:ind w:firstLine="0"/>
              <w:cnfStyle w:val="000000000000" w:firstRow="0" w:lastRow="0" w:firstColumn="0" w:lastColumn="0" w:oddVBand="0" w:evenVBand="0" w:oddHBand="0" w:evenHBand="0" w:firstRowFirstColumn="0" w:firstRowLastColumn="0" w:lastRowFirstColumn="0" w:lastRowLastColumn="0"/>
              <w:rPr>
                <w:sz w:val="22"/>
                <w:szCs w:val="22"/>
              </w:rPr>
            </w:pPr>
          </w:p>
        </w:tc>
      </w:tr>
      <w:tr w:rsidR="000C788C" w:rsidRPr="00570890" w:rsidTr="000C7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0C788C" w:rsidRPr="00570890" w:rsidRDefault="000C788C" w:rsidP="000C788C">
            <w:pPr>
              <w:ind w:firstLine="0"/>
              <w:rPr>
                <w:b w:val="0"/>
                <w:sz w:val="22"/>
                <w:szCs w:val="22"/>
              </w:rPr>
            </w:pPr>
          </w:p>
        </w:tc>
        <w:tc>
          <w:tcPr>
            <w:tcW w:w="3120" w:type="dxa"/>
          </w:tcPr>
          <w:p w:rsidR="000C788C" w:rsidRPr="00570890" w:rsidRDefault="000C788C" w:rsidP="000C788C">
            <w:pPr>
              <w:ind w:firstLine="0"/>
              <w:cnfStyle w:val="000000100000" w:firstRow="0" w:lastRow="0" w:firstColumn="0" w:lastColumn="0" w:oddVBand="0" w:evenVBand="0" w:oddHBand="1" w:evenHBand="0" w:firstRowFirstColumn="0" w:firstRowLastColumn="0" w:lastRowFirstColumn="0" w:lastRowLastColumn="0"/>
              <w:rPr>
                <w:sz w:val="22"/>
                <w:szCs w:val="22"/>
              </w:rPr>
            </w:pPr>
          </w:p>
        </w:tc>
        <w:tc>
          <w:tcPr>
            <w:tcW w:w="3120" w:type="dxa"/>
          </w:tcPr>
          <w:p w:rsidR="000C788C" w:rsidRPr="00570890" w:rsidRDefault="000C788C" w:rsidP="000C788C">
            <w:pPr>
              <w:ind w:firstLine="0"/>
              <w:cnfStyle w:val="000000100000" w:firstRow="0" w:lastRow="0" w:firstColumn="0" w:lastColumn="0" w:oddVBand="0" w:evenVBand="0" w:oddHBand="1" w:evenHBand="0" w:firstRowFirstColumn="0" w:firstRowLastColumn="0" w:lastRowFirstColumn="0" w:lastRowLastColumn="0"/>
              <w:rPr>
                <w:sz w:val="22"/>
                <w:szCs w:val="22"/>
              </w:rPr>
            </w:pPr>
          </w:p>
        </w:tc>
      </w:tr>
    </w:tbl>
    <w:p w:rsidR="000C788C" w:rsidRPr="00570890" w:rsidRDefault="000C788C" w:rsidP="000C788C">
      <w:pPr>
        <w:ind w:firstLine="0"/>
        <w:rPr>
          <w:sz w:val="22"/>
          <w:szCs w:val="22"/>
        </w:rPr>
      </w:pPr>
    </w:p>
    <w:p w:rsidR="00C06C22" w:rsidRPr="00570890" w:rsidRDefault="002F33D0" w:rsidP="002F33D0">
      <w:pPr>
        <w:pStyle w:val="Heading1"/>
        <w:rPr>
          <w:sz w:val="22"/>
          <w:szCs w:val="22"/>
        </w:rPr>
      </w:pPr>
      <w:bookmarkStart w:id="11" w:name="_Toc468654188"/>
      <w:r w:rsidRPr="00570890">
        <w:rPr>
          <w:sz w:val="22"/>
          <w:szCs w:val="22"/>
        </w:rPr>
        <w:t>Design, Development, and Testing</w:t>
      </w:r>
      <w:bookmarkEnd w:id="11"/>
    </w:p>
    <w:p w:rsidR="005405AD" w:rsidRPr="00570890" w:rsidRDefault="002F33D0" w:rsidP="005405AD">
      <w:pPr>
        <w:rPr>
          <w:sz w:val="22"/>
          <w:szCs w:val="22"/>
        </w:rPr>
      </w:pPr>
      <w:r w:rsidRPr="00570890">
        <w:rPr>
          <w:sz w:val="22"/>
          <w:szCs w:val="22"/>
        </w:rPr>
        <w:t>The following section will cover topics that consider the design, development, and testing of Harambe Hustle. Beginning with the design</w:t>
      </w:r>
      <w:r w:rsidR="00816627" w:rsidRPr="00570890">
        <w:rPr>
          <w:sz w:val="22"/>
          <w:szCs w:val="22"/>
        </w:rPr>
        <w:t>, components like software, modules, and libraries are described. A small section below is also dedicated to the details of any interfaces and operations that were used in the development.</w:t>
      </w:r>
    </w:p>
    <w:p w:rsidR="005405AD" w:rsidRPr="00570890" w:rsidRDefault="005405AD" w:rsidP="005405AD">
      <w:pPr>
        <w:rPr>
          <w:sz w:val="22"/>
          <w:szCs w:val="22"/>
        </w:rPr>
      </w:pPr>
    </w:p>
    <w:p w:rsidR="005405AD" w:rsidRPr="00570890" w:rsidRDefault="005405AD" w:rsidP="005405AD">
      <w:pPr>
        <w:rPr>
          <w:sz w:val="22"/>
          <w:szCs w:val="22"/>
        </w:rPr>
      </w:pPr>
    </w:p>
    <w:p w:rsidR="005405AD" w:rsidRPr="00570890" w:rsidRDefault="005405AD" w:rsidP="005405AD">
      <w:pPr>
        <w:rPr>
          <w:sz w:val="22"/>
          <w:szCs w:val="22"/>
        </w:rPr>
      </w:pPr>
    </w:p>
    <w:p w:rsidR="005405AD" w:rsidRPr="00570890" w:rsidRDefault="005405AD" w:rsidP="005405AD">
      <w:pPr>
        <w:rPr>
          <w:sz w:val="22"/>
          <w:szCs w:val="22"/>
        </w:rPr>
      </w:pPr>
    </w:p>
    <w:p w:rsidR="005405AD" w:rsidRPr="00570890" w:rsidRDefault="005405AD" w:rsidP="005405AD">
      <w:pPr>
        <w:rPr>
          <w:sz w:val="22"/>
          <w:szCs w:val="22"/>
        </w:rPr>
      </w:pPr>
    </w:p>
    <w:p w:rsidR="005405AD" w:rsidRPr="00570890" w:rsidRDefault="005405AD" w:rsidP="005405AD">
      <w:pPr>
        <w:rPr>
          <w:sz w:val="22"/>
          <w:szCs w:val="22"/>
        </w:rPr>
      </w:pPr>
    </w:p>
    <w:p w:rsidR="005405AD" w:rsidRPr="00570890" w:rsidRDefault="005405AD" w:rsidP="005405AD">
      <w:pPr>
        <w:rPr>
          <w:sz w:val="22"/>
          <w:szCs w:val="22"/>
        </w:rPr>
      </w:pPr>
    </w:p>
    <w:p w:rsidR="005405AD" w:rsidRPr="00570890" w:rsidRDefault="005405AD" w:rsidP="005405AD">
      <w:pPr>
        <w:rPr>
          <w:sz w:val="22"/>
          <w:szCs w:val="22"/>
        </w:rPr>
      </w:pPr>
    </w:p>
    <w:p w:rsidR="005405AD" w:rsidRPr="00570890" w:rsidRDefault="005405AD" w:rsidP="005405AD">
      <w:pPr>
        <w:rPr>
          <w:sz w:val="22"/>
          <w:szCs w:val="22"/>
        </w:rPr>
      </w:pPr>
    </w:p>
    <w:p w:rsidR="005405AD" w:rsidRPr="00570890" w:rsidRDefault="005405AD" w:rsidP="005405AD">
      <w:pPr>
        <w:rPr>
          <w:sz w:val="22"/>
          <w:szCs w:val="22"/>
        </w:rPr>
      </w:pPr>
    </w:p>
    <w:p w:rsidR="00816627" w:rsidRPr="00570890" w:rsidRDefault="00816627" w:rsidP="005405AD">
      <w:pPr>
        <w:pStyle w:val="Heading2"/>
        <w:rPr>
          <w:sz w:val="22"/>
          <w:szCs w:val="22"/>
        </w:rPr>
      </w:pPr>
      <w:bookmarkStart w:id="12" w:name="_Toc468654189"/>
      <w:r w:rsidRPr="00570890">
        <w:rPr>
          <w:sz w:val="22"/>
          <w:szCs w:val="22"/>
        </w:rPr>
        <w:lastRenderedPageBreak/>
        <w:t>Design</w:t>
      </w:r>
      <w:bookmarkEnd w:id="12"/>
    </w:p>
    <w:p w:rsidR="00816627" w:rsidRPr="00570890" w:rsidRDefault="00816627" w:rsidP="0070333E">
      <w:pPr>
        <w:pStyle w:val="Heading3"/>
        <w:jc w:val="center"/>
        <w:rPr>
          <w:sz w:val="22"/>
          <w:szCs w:val="22"/>
        </w:rPr>
      </w:pPr>
      <w:bookmarkStart w:id="13" w:name="_Toc468654190"/>
      <w:r w:rsidRPr="00570890">
        <w:rPr>
          <w:sz w:val="22"/>
          <w:szCs w:val="22"/>
        </w:rPr>
        <w:t>Original Development Diagram</w:t>
      </w:r>
      <w:bookmarkEnd w:id="13"/>
    </w:p>
    <w:p w:rsidR="00816627" w:rsidRPr="00570890" w:rsidRDefault="00816627" w:rsidP="00816627">
      <w:pPr>
        <w:rPr>
          <w:sz w:val="22"/>
          <w:szCs w:val="22"/>
        </w:rPr>
      </w:pPr>
      <w:r w:rsidRPr="00570890">
        <w:rPr>
          <w:noProof/>
          <w:sz w:val="22"/>
          <w:szCs w:val="22"/>
          <w:lang w:eastAsia="en-US"/>
        </w:rPr>
        <w:drawing>
          <wp:inline distT="0" distB="0" distL="0" distR="0">
            <wp:extent cx="5943600" cy="379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tyGameDiagramNoTit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7300"/>
                    </a:xfrm>
                    <a:prstGeom prst="rect">
                      <a:avLst/>
                    </a:prstGeom>
                  </pic:spPr>
                </pic:pic>
              </a:graphicData>
            </a:graphic>
          </wp:inline>
        </w:drawing>
      </w:r>
    </w:p>
    <w:p w:rsidR="001C7135" w:rsidRPr="00570890" w:rsidRDefault="001C7135" w:rsidP="006353CA">
      <w:pPr>
        <w:ind w:firstLine="0"/>
        <w:jc w:val="center"/>
        <w:rPr>
          <w:sz w:val="22"/>
          <w:szCs w:val="22"/>
        </w:rPr>
      </w:pPr>
      <w:r w:rsidRPr="00570890">
        <w:rPr>
          <w:sz w:val="22"/>
          <w:szCs w:val="22"/>
        </w:rPr>
        <w:t>Figure 1. The diagram above shows the original development ideas for Harambe Hustle. Green squares are level scenes, red squares are quiz scenes, blue squares are user input scenes, yellow squares are options/information scenes. The original plans had to be modified slightly to meet deadlines (more on that later).</w:t>
      </w:r>
    </w:p>
    <w:p w:rsidR="00816627" w:rsidRPr="00570890" w:rsidRDefault="00816627" w:rsidP="00C06C22">
      <w:pPr>
        <w:ind w:firstLine="0"/>
        <w:rPr>
          <w:bCs/>
          <w:sz w:val="22"/>
          <w:szCs w:val="22"/>
        </w:rPr>
      </w:pPr>
    </w:p>
    <w:p w:rsidR="00C06C22" w:rsidRPr="00570890" w:rsidRDefault="001C7135" w:rsidP="00C06C22">
      <w:pPr>
        <w:ind w:firstLine="0"/>
        <w:rPr>
          <w:bCs/>
          <w:sz w:val="22"/>
          <w:szCs w:val="22"/>
        </w:rPr>
      </w:pPr>
      <w:r w:rsidRPr="00570890">
        <w:rPr>
          <w:bCs/>
          <w:sz w:val="22"/>
          <w:szCs w:val="22"/>
        </w:rPr>
        <w:t>In figure 1, shown above, is the original development plan for Harambe Hustle. The exact implementation shown above was not achieved fully but about 85% of the desired features from this diagram are realized in the final implementation. Sections later in the report will discuss the features that were implemented in the final product.  As mentioned in previous sections the entire game was developed in Unity 5. The scripts that are used in the by the game objects are all written in C#.</w:t>
      </w:r>
    </w:p>
    <w:p w:rsidR="002B0EBA" w:rsidRPr="00570890" w:rsidRDefault="002B0EBA" w:rsidP="002B0EBA">
      <w:pPr>
        <w:pStyle w:val="Heading3"/>
        <w:rPr>
          <w:sz w:val="22"/>
          <w:szCs w:val="22"/>
        </w:rPr>
      </w:pPr>
      <w:bookmarkStart w:id="14" w:name="_Toc468654191"/>
      <w:r w:rsidRPr="00570890">
        <w:rPr>
          <w:sz w:val="22"/>
          <w:szCs w:val="22"/>
        </w:rPr>
        <w:lastRenderedPageBreak/>
        <w:t>Modules, Components, and Interfaces</w:t>
      </w:r>
      <w:bookmarkEnd w:id="14"/>
    </w:p>
    <w:p w:rsidR="00461226" w:rsidRPr="00570890" w:rsidRDefault="002B0EBA" w:rsidP="002B0EBA">
      <w:pPr>
        <w:rPr>
          <w:sz w:val="22"/>
          <w:szCs w:val="22"/>
        </w:rPr>
      </w:pPr>
      <w:r w:rsidRPr="00570890">
        <w:rPr>
          <w:sz w:val="22"/>
          <w:szCs w:val="22"/>
        </w:rPr>
        <w:t xml:space="preserve">In this section a description of the modules, components, and interfaces used in the design of Harambe Hustle are discussed. </w:t>
      </w:r>
      <w:r w:rsidR="004C3962" w:rsidRPr="00570890">
        <w:rPr>
          <w:sz w:val="22"/>
          <w:szCs w:val="22"/>
        </w:rPr>
        <w:t xml:space="preserve">The game consists of </w:t>
      </w:r>
      <w:r w:rsidR="00461226" w:rsidRPr="00570890">
        <w:rPr>
          <w:sz w:val="22"/>
          <w:szCs w:val="22"/>
        </w:rPr>
        <w:t>8</w:t>
      </w:r>
      <w:r w:rsidR="00E855ED" w:rsidRPr="00570890">
        <w:rPr>
          <w:sz w:val="22"/>
          <w:szCs w:val="22"/>
        </w:rPr>
        <w:t xml:space="preserve"> scenes each of which has many scripts, game objects, obstacles, and decorations connected to it.</w:t>
      </w:r>
      <w:r w:rsidR="004C3962" w:rsidRPr="00570890">
        <w:rPr>
          <w:sz w:val="22"/>
          <w:szCs w:val="22"/>
        </w:rPr>
        <w:t xml:space="preserve"> Over the course of development</w:t>
      </w:r>
      <w:r w:rsidR="00461226" w:rsidRPr="00570890">
        <w:rPr>
          <w:sz w:val="22"/>
          <w:szCs w:val="22"/>
        </w:rPr>
        <w:t>,</w:t>
      </w:r>
      <w:r w:rsidR="004C3962" w:rsidRPr="00570890">
        <w:rPr>
          <w:sz w:val="22"/>
          <w:szCs w:val="22"/>
        </w:rPr>
        <w:t xml:space="preserve"> 10 full scenes were created but because of various issues </w:t>
      </w:r>
      <w:r w:rsidR="00461226" w:rsidRPr="00570890">
        <w:rPr>
          <w:sz w:val="22"/>
          <w:szCs w:val="22"/>
        </w:rPr>
        <w:t>8</w:t>
      </w:r>
      <w:r w:rsidR="004C3962" w:rsidRPr="00570890">
        <w:rPr>
          <w:sz w:val="22"/>
          <w:szCs w:val="22"/>
        </w:rPr>
        <w:t xml:space="preserve"> made it into the final game. </w:t>
      </w:r>
      <w:r w:rsidR="00461226" w:rsidRPr="00570890">
        <w:rPr>
          <w:sz w:val="22"/>
          <w:szCs w:val="22"/>
        </w:rPr>
        <w:t xml:space="preserve">The scenes consist of a Main Menu, three levels scenes, Question/Answer Scenes (True/False, Short Answer, and Multiple Choice), and an End Demo Scene. </w:t>
      </w:r>
    </w:p>
    <w:p w:rsidR="00F03C4F" w:rsidRPr="00570890" w:rsidRDefault="00F03C4F" w:rsidP="002B0EBA">
      <w:pPr>
        <w:rPr>
          <w:sz w:val="22"/>
          <w:szCs w:val="22"/>
        </w:rPr>
      </w:pPr>
    </w:p>
    <w:p w:rsidR="00461226" w:rsidRPr="00570890" w:rsidRDefault="00461226" w:rsidP="00461226">
      <w:pPr>
        <w:pStyle w:val="Heading4"/>
        <w:rPr>
          <w:sz w:val="22"/>
          <w:szCs w:val="22"/>
        </w:rPr>
      </w:pPr>
      <w:r w:rsidRPr="00570890">
        <w:rPr>
          <w:sz w:val="22"/>
          <w:szCs w:val="22"/>
        </w:rPr>
        <w:t>Main Menu Scene</w:t>
      </w:r>
      <w:r w:rsidR="00683743" w:rsidRPr="00570890">
        <w:rPr>
          <w:sz w:val="22"/>
          <w:szCs w:val="22"/>
        </w:rPr>
        <w:t xml:space="preserve"> and Question/Answer Scenes</w:t>
      </w:r>
    </w:p>
    <w:p w:rsidR="00461226" w:rsidRPr="00570890" w:rsidRDefault="007B3F48" w:rsidP="00461226">
      <w:pPr>
        <w:rPr>
          <w:sz w:val="22"/>
          <w:szCs w:val="22"/>
        </w:rPr>
      </w:pPr>
      <w:r w:rsidRPr="00570890">
        <w:rPr>
          <w:sz w:val="22"/>
          <w:szCs w:val="22"/>
        </w:rPr>
        <w:t>The main menu scene is the first scene a player will see when starting the game. The title “Harambe Hustle” is displayed at the top. There are buttons three buttons that will change the scene by the player’s touch. “Play” loads the first level, “Question” loads the user input question scene, and “Exit” will leave the game.</w:t>
      </w:r>
      <w:r w:rsidR="00683743" w:rsidRPr="00570890">
        <w:rPr>
          <w:sz w:val="22"/>
          <w:szCs w:val="22"/>
        </w:rPr>
        <w:t xml:space="preserve"> It sounds very simple but in practice was much harder to program than originally predicted. The script attached to the Main Menu Scene (MenuManger) consists of 144 lines of code that provide the functionality to the three menu buttons as well as the “Back”, “MCQ”, “Short Question” and “True/False” buttons. The script also provides functionality for the reset buttons which will remove all saved questions from the specified question category. All the information from user input is stored by the PlayerPrefs class</w:t>
      </w:r>
      <w:r w:rsidR="006A07C9" w:rsidRPr="00570890">
        <w:rPr>
          <w:sz w:val="22"/>
          <w:szCs w:val="22"/>
        </w:rPr>
        <w:t xml:space="preserve"> as well as text objects using the .GetComponent&lt;Text&gt; () method from the GameObect class</w:t>
      </w:r>
      <w:r w:rsidR="00683743" w:rsidRPr="00570890">
        <w:rPr>
          <w:sz w:val="22"/>
          <w:szCs w:val="22"/>
        </w:rPr>
        <w:t xml:space="preserve">. </w:t>
      </w:r>
      <w:r w:rsidR="006A07C9" w:rsidRPr="00570890">
        <w:rPr>
          <w:sz w:val="22"/>
          <w:szCs w:val="22"/>
        </w:rPr>
        <w:t xml:space="preserve"> </w:t>
      </w:r>
      <w:r w:rsidR="00832F2E" w:rsidRPr="00570890">
        <w:rPr>
          <w:sz w:val="22"/>
          <w:szCs w:val="22"/>
        </w:rPr>
        <w:t>Another script that is used throughout the Menu and Question scenes is used to control the animator(AnimatorScript).</w:t>
      </w:r>
      <w:r w:rsidR="00F03C4F" w:rsidRPr="00570890">
        <w:rPr>
          <w:sz w:val="22"/>
          <w:szCs w:val="22"/>
        </w:rPr>
        <w:t xml:space="preserve"> This script is smaller than others but is used throughout the entire project to determine if a certain scene is open. The last important script that is used with these scenes is an anchor script (SetAnchorPresets). This script defines the default values of certain menu elements and buttons so that they are always anchored to a certain area of the screen.</w:t>
      </w:r>
    </w:p>
    <w:p w:rsidR="00F03C4F" w:rsidRPr="00570890" w:rsidRDefault="00F03C4F" w:rsidP="00461226">
      <w:pPr>
        <w:rPr>
          <w:sz w:val="22"/>
          <w:szCs w:val="22"/>
        </w:rPr>
      </w:pPr>
    </w:p>
    <w:p w:rsidR="006A07C9" w:rsidRPr="00570890" w:rsidRDefault="006A07C9" w:rsidP="00F03C4F">
      <w:pPr>
        <w:pStyle w:val="Heading4"/>
        <w:rPr>
          <w:sz w:val="22"/>
          <w:szCs w:val="22"/>
        </w:rPr>
      </w:pPr>
      <w:r w:rsidRPr="00570890">
        <w:rPr>
          <w:sz w:val="22"/>
          <w:szCs w:val="22"/>
        </w:rPr>
        <w:lastRenderedPageBreak/>
        <w:t>Level</w:t>
      </w:r>
      <w:r w:rsidR="00F03C4F" w:rsidRPr="00570890">
        <w:rPr>
          <w:sz w:val="22"/>
          <w:szCs w:val="22"/>
        </w:rPr>
        <w:t xml:space="preserve"> Scenes</w:t>
      </w:r>
    </w:p>
    <w:p w:rsidR="005405AD" w:rsidRPr="00570890" w:rsidRDefault="005405AD" w:rsidP="005405AD">
      <w:pPr>
        <w:rPr>
          <w:sz w:val="22"/>
          <w:szCs w:val="22"/>
        </w:rPr>
      </w:pPr>
      <w:r w:rsidRPr="00570890">
        <w:rPr>
          <w:sz w:val="22"/>
          <w:szCs w:val="22"/>
        </w:rPr>
        <w:t xml:space="preserve">The level scenes are what players will see after hitting the “Play” button and after finishing a section of quiz questions.  The scripts used </w:t>
      </w:r>
      <w:r w:rsidR="006353CA" w:rsidRPr="00570890">
        <w:rPr>
          <w:sz w:val="22"/>
          <w:szCs w:val="22"/>
        </w:rPr>
        <w:t>in the levels are displayed in F</w:t>
      </w:r>
      <w:r w:rsidRPr="00570890">
        <w:rPr>
          <w:sz w:val="22"/>
          <w:szCs w:val="22"/>
        </w:rPr>
        <w:t>igure 2 below.</w:t>
      </w:r>
      <w:r w:rsidR="006353CA" w:rsidRPr="00570890">
        <w:rPr>
          <w:sz w:val="22"/>
          <w:szCs w:val="22"/>
        </w:rPr>
        <w:t xml:space="preserve"> </w:t>
      </w:r>
    </w:p>
    <w:p w:rsidR="0070333E" w:rsidRPr="00570890" w:rsidRDefault="0070333E" w:rsidP="0070333E">
      <w:pPr>
        <w:jc w:val="center"/>
        <w:rPr>
          <w:b/>
          <w:sz w:val="22"/>
          <w:szCs w:val="22"/>
        </w:rPr>
      </w:pPr>
      <w:r w:rsidRPr="00570890">
        <w:rPr>
          <w:b/>
          <w:sz w:val="22"/>
          <w:szCs w:val="22"/>
        </w:rPr>
        <w:t>Table Showing Scripts Used in the Level Scenes</w:t>
      </w:r>
    </w:p>
    <w:tbl>
      <w:tblPr>
        <w:tblStyle w:val="PlainTable1"/>
        <w:tblW w:w="0" w:type="auto"/>
        <w:jc w:val="center"/>
        <w:tblLook w:val="04A0" w:firstRow="1" w:lastRow="0" w:firstColumn="1" w:lastColumn="0" w:noHBand="0" w:noVBand="1"/>
      </w:tblPr>
      <w:tblGrid>
        <w:gridCol w:w="3117"/>
        <w:gridCol w:w="3116"/>
      </w:tblGrid>
      <w:tr w:rsidR="006353CA" w:rsidRPr="00570890" w:rsidTr="006353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rsidR="006353CA" w:rsidRPr="00570890" w:rsidRDefault="006353CA" w:rsidP="005405AD">
            <w:pPr>
              <w:ind w:firstLine="0"/>
              <w:rPr>
                <w:b w:val="0"/>
                <w:sz w:val="22"/>
                <w:szCs w:val="22"/>
              </w:rPr>
            </w:pPr>
            <w:r w:rsidRPr="00570890">
              <w:rPr>
                <w:b w:val="0"/>
                <w:sz w:val="22"/>
                <w:szCs w:val="22"/>
              </w:rPr>
              <w:t>CameraFollow.cs</w:t>
            </w:r>
          </w:p>
        </w:tc>
        <w:tc>
          <w:tcPr>
            <w:tcW w:w="3116" w:type="dxa"/>
          </w:tcPr>
          <w:p w:rsidR="006353CA" w:rsidRPr="00570890" w:rsidRDefault="006353CA" w:rsidP="005405AD">
            <w:pPr>
              <w:ind w:firstLine="0"/>
              <w:cnfStyle w:val="100000000000" w:firstRow="1" w:lastRow="0" w:firstColumn="0" w:lastColumn="0" w:oddVBand="0" w:evenVBand="0" w:oddHBand="0" w:evenHBand="0" w:firstRowFirstColumn="0" w:firstRowLastColumn="0" w:lastRowFirstColumn="0" w:lastRowLastColumn="0"/>
              <w:rPr>
                <w:b w:val="0"/>
                <w:sz w:val="22"/>
                <w:szCs w:val="22"/>
              </w:rPr>
            </w:pPr>
            <w:r w:rsidRPr="00570890">
              <w:rPr>
                <w:b w:val="0"/>
                <w:sz w:val="22"/>
                <w:szCs w:val="22"/>
              </w:rPr>
              <w:t>Sets camera attributes and sets camera to follow the player.</w:t>
            </w:r>
          </w:p>
        </w:tc>
      </w:tr>
      <w:tr w:rsidR="006353CA" w:rsidRPr="00570890" w:rsidTr="006353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rsidR="006353CA" w:rsidRPr="00570890" w:rsidRDefault="006353CA" w:rsidP="005405AD">
            <w:pPr>
              <w:ind w:firstLine="0"/>
              <w:rPr>
                <w:b w:val="0"/>
                <w:sz w:val="22"/>
                <w:szCs w:val="22"/>
              </w:rPr>
            </w:pPr>
            <w:r w:rsidRPr="00570890">
              <w:rPr>
                <w:b w:val="0"/>
                <w:sz w:val="22"/>
                <w:szCs w:val="22"/>
              </w:rPr>
              <w:t>Enemy.cs</w:t>
            </w:r>
          </w:p>
        </w:tc>
        <w:tc>
          <w:tcPr>
            <w:tcW w:w="3116" w:type="dxa"/>
          </w:tcPr>
          <w:p w:rsidR="006353CA" w:rsidRPr="00570890" w:rsidRDefault="006353CA" w:rsidP="005405AD">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Class used to create enemy characters.</w:t>
            </w:r>
          </w:p>
        </w:tc>
      </w:tr>
      <w:tr w:rsidR="006353CA" w:rsidRPr="00570890" w:rsidTr="006353CA">
        <w:trPr>
          <w:jc w:val="center"/>
        </w:trPr>
        <w:tc>
          <w:tcPr>
            <w:cnfStyle w:val="001000000000" w:firstRow="0" w:lastRow="0" w:firstColumn="1" w:lastColumn="0" w:oddVBand="0" w:evenVBand="0" w:oddHBand="0" w:evenHBand="0" w:firstRowFirstColumn="0" w:firstRowLastColumn="0" w:lastRowFirstColumn="0" w:lastRowLastColumn="0"/>
            <w:tcW w:w="3117" w:type="dxa"/>
          </w:tcPr>
          <w:p w:rsidR="006353CA" w:rsidRPr="00570890" w:rsidRDefault="006353CA" w:rsidP="005405AD">
            <w:pPr>
              <w:ind w:firstLine="0"/>
              <w:rPr>
                <w:b w:val="0"/>
                <w:sz w:val="22"/>
                <w:szCs w:val="22"/>
              </w:rPr>
            </w:pPr>
            <w:r w:rsidRPr="00570890">
              <w:rPr>
                <w:b w:val="0"/>
                <w:sz w:val="22"/>
                <w:szCs w:val="22"/>
              </w:rPr>
              <w:t>Player.cs</w:t>
            </w:r>
          </w:p>
        </w:tc>
        <w:tc>
          <w:tcPr>
            <w:tcW w:w="3116" w:type="dxa"/>
          </w:tcPr>
          <w:p w:rsidR="006353CA" w:rsidRPr="00570890" w:rsidRDefault="000C4BC1" w:rsidP="005405AD">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Class used to set statistics for the player. Settings for the touch buttons, jump force, and other aspects like that.</w:t>
            </w:r>
          </w:p>
        </w:tc>
      </w:tr>
      <w:tr w:rsidR="006353CA" w:rsidRPr="00570890" w:rsidTr="006353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rsidR="006353CA" w:rsidRPr="00570890" w:rsidRDefault="006353CA" w:rsidP="006353CA">
            <w:pPr>
              <w:ind w:firstLine="0"/>
              <w:rPr>
                <w:b w:val="0"/>
                <w:sz w:val="22"/>
                <w:szCs w:val="22"/>
              </w:rPr>
            </w:pPr>
            <w:r w:rsidRPr="00570890">
              <w:rPr>
                <w:b w:val="0"/>
                <w:sz w:val="22"/>
                <w:szCs w:val="22"/>
              </w:rPr>
              <w:t>CoinCollision.cs</w:t>
            </w:r>
          </w:p>
        </w:tc>
        <w:tc>
          <w:tcPr>
            <w:tcW w:w="3116" w:type="dxa"/>
          </w:tcPr>
          <w:p w:rsidR="006353CA" w:rsidRPr="00570890" w:rsidRDefault="000C4BC1" w:rsidP="006353CA">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Class that onTrigger() event will destroy the coin object, play a sound for the coin being collected, and add points to the score by calling the ScoreManager.cs class.</w:t>
            </w:r>
          </w:p>
        </w:tc>
      </w:tr>
      <w:tr w:rsidR="006353CA" w:rsidRPr="00570890" w:rsidTr="006353CA">
        <w:trPr>
          <w:jc w:val="center"/>
        </w:trPr>
        <w:tc>
          <w:tcPr>
            <w:cnfStyle w:val="001000000000" w:firstRow="0" w:lastRow="0" w:firstColumn="1" w:lastColumn="0" w:oddVBand="0" w:evenVBand="0" w:oddHBand="0" w:evenHBand="0" w:firstRowFirstColumn="0" w:firstRowLastColumn="0" w:lastRowFirstColumn="0" w:lastRowLastColumn="0"/>
            <w:tcW w:w="3117" w:type="dxa"/>
          </w:tcPr>
          <w:p w:rsidR="006353CA" w:rsidRPr="00570890" w:rsidRDefault="006353CA" w:rsidP="006353CA">
            <w:pPr>
              <w:ind w:firstLine="0"/>
              <w:rPr>
                <w:b w:val="0"/>
                <w:sz w:val="22"/>
                <w:szCs w:val="22"/>
              </w:rPr>
            </w:pPr>
            <w:r w:rsidRPr="00570890">
              <w:rPr>
                <w:b w:val="0"/>
                <w:sz w:val="22"/>
                <w:szCs w:val="22"/>
              </w:rPr>
              <w:t>EnemySight.cs</w:t>
            </w:r>
          </w:p>
        </w:tc>
        <w:tc>
          <w:tcPr>
            <w:tcW w:w="3116" w:type="dxa"/>
          </w:tcPr>
          <w:p w:rsidR="006353CA" w:rsidRPr="00570890" w:rsidRDefault="000C4BC1" w:rsidP="006353CA">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Class that simulates an enemy character’s sight. OnTriggerEnter2D and OnTriggerExit2D are used to determine if the enemy is targeting the player.</w:t>
            </w:r>
          </w:p>
        </w:tc>
      </w:tr>
      <w:tr w:rsidR="006353CA" w:rsidRPr="00570890" w:rsidTr="006353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rsidR="006353CA" w:rsidRPr="00570890" w:rsidRDefault="006353CA" w:rsidP="006353CA">
            <w:pPr>
              <w:ind w:firstLine="0"/>
              <w:rPr>
                <w:b w:val="0"/>
                <w:sz w:val="22"/>
                <w:szCs w:val="22"/>
              </w:rPr>
            </w:pPr>
            <w:r w:rsidRPr="00570890">
              <w:rPr>
                <w:b w:val="0"/>
                <w:sz w:val="22"/>
                <w:szCs w:val="22"/>
              </w:rPr>
              <w:t>ScoreManager.cs</w:t>
            </w:r>
          </w:p>
        </w:tc>
        <w:tc>
          <w:tcPr>
            <w:tcW w:w="3116" w:type="dxa"/>
          </w:tcPr>
          <w:p w:rsidR="006353CA" w:rsidRPr="00570890" w:rsidRDefault="000C4BC1" w:rsidP="006353CA">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This class changes the display text of score every time a coin is collected and adds it to an accumulator.</w:t>
            </w:r>
          </w:p>
        </w:tc>
      </w:tr>
      <w:tr w:rsidR="006353CA" w:rsidRPr="00570890" w:rsidTr="006353CA">
        <w:trPr>
          <w:jc w:val="center"/>
        </w:trPr>
        <w:tc>
          <w:tcPr>
            <w:cnfStyle w:val="001000000000" w:firstRow="0" w:lastRow="0" w:firstColumn="1" w:lastColumn="0" w:oddVBand="0" w:evenVBand="0" w:oddHBand="0" w:evenHBand="0" w:firstRowFirstColumn="0" w:firstRowLastColumn="0" w:lastRowFirstColumn="0" w:lastRowLastColumn="0"/>
            <w:tcW w:w="3117" w:type="dxa"/>
          </w:tcPr>
          <w:p w:rsidR="006353CA" w:rsidRPr="00570890" w:rsidRDefault="006353CA" w:rsidP="006353CA">
            <w:pPr>
              <w:ind w:firstLine="0"/>
              <w:rPr>
                <w:b w:val="0"/>
                <w:sz w:val="22"/>
                <w:szCs w:val="22"/>
              </w:rPr>
            </w:pPr>
            <w:r w:rsidRPr="00570890">
              <w:rPr>
                <w:b w:val="0"/>
                <w:sz w:val="22"/>
                <w:szCs w:val="22"/>
              </w:rPr>
              <w:t>IgnoreCollision.cs</w:t>
            </w:r>
          </w:p>
        </w:tc>
        <w:tc>
          <w:tcPr>
            <w:tcW w:w="3116" w:type="dxa"/>
          </w:tcPr>
          <w:p w:rsidR="006353CA" w:rsidRPr="00570890" w:rsidRDefault="000C4BC1" w:rsidP="006353CA">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Class that is called when the player needs to ignore a collision, such as a time when they are jumping up “through” a platform.</w:t>
            </w:r>
          </w:p>
        </w:tc>
      </w:tr>
      <w:tr w:rsidR="006353CA" w:rsidRPr="00570890" w:rsidTr="006353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rsidR="006353CA" w:rsidRPr="00570890" w:rsidRDefault="006353CA" w:rsidP="006353CA">
            <w:pPr>
              <w:ind w:firstLine="0"/>
              <w:rPr>
                <w:b w:val="0"/>
                <w:sz w:val="22"/>
                <w:szCs w:val="22"/>
              </w:rPr>
            </w:pPr>
            <w:r w:rsidRPr="00570890">
              <w:rPr>
                <w:b w:val="0"/>
                <w:sz w:val="22"/>
                <w:szCs w:val="22"/>
              </w:rPr>
              <w:t>Character.cs</w:t>
            </w:r>
          </w:p>
        </w:tc>
        <w:tc>
          <w:tcPr>
            <w:tcW w:w="3116" w:type="dxa"/>
          </w:tcPr>
          <w:p w:rsidR="006353CA" w:rsidRPr="00570890" w:rsidRDefault="00D120F5" w:rsidP="006353CA">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Abstract class that c</w:t>
            </w:r>
            <w:r w:rsidR="000C4BC1" w:rsidRPr="00570890">
              <w:rPr>
                <w:sz w:val="22"/>
                <w:szCs w:val="22"/>
              </w:rPr>
              <w:t>ontains all the general functionality of the characters in the game.</w:t>
            </w:r>
          </w:p>
        </w:tc>
      </w:tr>
      <w:tr w:rsidR="006353CA" w:rsidRPr="00570890" w:rsidTr="006353CA">
        <w:trPr>
          <w:jc w:val="center"/>
        </w:trPr>
        <w:tc>
          <w:tcPr>
            <w:cnfStyle w:val="001000000000" w:firstRow="0" w:lastRow="0" w:firstColumn="1" w:lastColumn="0" w:oddVBand="0" w:evenVBand="0" w:oddHBand="0" w:evenHBand="0" w:firstRowFirstColumn="0" w:firstRowLastColumn="0" w:lastRowFirstColumn="0" w:lastRowLastColumn="0"/>
            <w:tcW w:w="3117" w:type="dxa"/>
          </w:tcPr>
          <w:p w:rsidR="006353CA" w:rsidRPr="00570890" w:rsidRDefault="006353CA" w:rsidP="006353CA">
            <w:pPr>
              <w:ind w:firstLine="0"/>
              <w:rPr>
                <w:b w:val="0"/>
                <w:sz w:val="22"/>
                <w:szCs w:val="22"/>
              </w:rPr>
            </w:pPr>
            <w:r w:rsidRPr="00570890">
              <w:rPr>
                <w:b w:val="0"/>
                <w:sz w:val="22"/>
                <w:szCs w:val="22"/>
              </w:rPr>
              <w:t>CollisionTrigger.cs</w:t>
            </w:r>
          </w:p>
        </w:tc>
        <w:tc>
          <w:tcPr>
            <w:tcW w:w="3116" w:type="dxa"/>
          </w:tcPr>
          <w:p w:rsidR="006353CA" w:rsidRPr="00570890" w:rsidRDefault="000C4BC1" w:rsidP="006353CA">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This class handles the platform collision.</w:t>
            </w:r>
          </w:p>
        </w:tc>
      </w:tr>
    </w:tbl>
    <w:p w:rsidR="005405AD" w:rsidRPr="00570890" w:rsidRDefault="006353CA" w:rsidP="006353CA">
      <w:pPr>
        <w:ind w:firstLine="0"/>
        <w:jc w:val="center"/>
        <w:rPr>
          <w:sz w:val="22"/>
          <w:szCs w:val="22"/>
        </w:rPr>
      </w:pPr>
      <w:r w:rsidRPr="00570890">
        <w:rPr>
          <w:sz w:val="22"/>
          <w:szCs w:val="22"/>
        </w:rPr>
        <w:t>Figure 2. Scripts that are used in level scenes of Harambe Hustle</w:t>
      </w:r>
    </w:p>
    <w:p w:rsidR="003D0CA6" w:rsidRPr="00570890" w:rsidRDefault="003D0CA6" w:rsidP="006353CA">
      <w:pPr>
        <w:ind w:firstLine="0"/>
        <w:jc w:val="center"/>
        <w:rPr>
          <w:sz w:val="22"/>
          <w:szCs w:val="22"/>
        </w:rPr>
      </w:pPr>
    </w:p>
    <w:p w:rsidR="006353CA" w:rsidRPr="00570890" w:rsidRDefault="003D0CA6" w:rsidP="003D0CA6">
      <w:pPr>
        <w:pStyle w:val="Heading3"/>
        <w:rPr>
          <w:sz w:val="22"/>
          <w:szCs w:val="22"/>
        </w:rPr>
      </w:pPr>
      <w:bookmarkStart w:id="15" w:name="_Toc468654192"/>
      <w:r w:rsidRPr="00570890">
        <w:rPr>
          <w:noProof/>
          <w:sz w:val="22"/>
          <w:szCs w:val="22"/>
          <w:lang w:eastAsia="en-US"/>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390276</wp:posOffset>
            </wp:positionV>
            <wp:extent cx="5943600" cy="3275965"/>
            <wp:effectExtent l="0" t="0" r="0" b="635"/>
            <wp:wrapTight wrapText="bothSides">
              <wp:wrapPolygon edited="0">
                <wp:start x="0" y="0"/>
                <wp:lineTo x="0" y="21479"/>
                <wp:lineTo x="21531" y="2147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yGameDiagramActua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75965"/>
                    </a:xfrm>
                    <a:prstGeom prst="rect">
                      <a:avLst/>
                    </a:prstGeom>
                  </pic:spPr>
                </pic:pic>
              </a:graphicData>
            </a:graphic>
          </wp:anchor>
        </w:drawing>
      </w:r>
      <w:r w:rsidRPr="00570890">
        <w:rPr>
          <w:sz w:val="22"/>
          <w:szCs w:val="22"/>
        </w:rPr>
        <w:t>Final</w:t>
      </w:r>
      <w:r w:rsidR="00D120F5" w:rsidRPr="00570890">
        <w:rPr>
          <w:sz w:val="22"/>
          <w:szCs w:val="22"/>
        </w:rPr>
        <w:t xml:space="preserve"> </w:t>
      </w:r>
      <w:r w:rsidRPr="00570890">
        <w:rPr>
          <w:sz w:val="22"/>
          <w:szCs w:val="22"/>
        </w:rPr>
        <w:t>Development Diagram</w:t>
      </w:r>
      <w:bookmarkEnd w:id="15"/>
    </w:p>
    <w:p w:rsidR="003D0CA6" w:rsidRPr="00570890" w:rsidRDefault="003D0CA6" w:rsidP="003D0CA6">
      <w:pPr>
        <w:rPr>
          <w:sz w:val="22"/>
          <w:szCs w:val="22"/>
        </w:rPr>
      </w:pPr>
    </w:p>
    <w:p w:rsidR="003D0CA6" w:rsidRPr="00570890" w:rsidRDefault="003D0CA6" w:rsidP="003D0CA6">
      <w:pPr>
        <w:jc w:val="center"/>
        <w:rPr>
          <w:sz w:val="22"/>
          <w:szCs w:val="22"/>
        </w:rPr>
      </w:pPr>
      <w:r w:rsidRPr="00570890">
        <w:rPr>
          <w:sz w:val="22"/>
          <w:szCs w:val="22"/>
        </w:rPr>
        <w:t>Figure 3. Final development diagram. Most features were implemented as planned. Only two of the planned scenes are omitted.</w:t>
      </w:r>
    </w:p>
    <w:p w:rsidR="00F03C4F" w:rsidRPr="00570890" w:rsidRDefault="003D0CA6" w:rsidP="00F03C4F">
      <w:pPr>
        <w:rPr>
          <w:sz w:val="22"/>
          <w:szCs w:val="22"/>
        </w:rPr>
      </w:pPr>
      <w:r w:rsidRPr="00570890">
        <w:rPr>
          <w:sz w:val="22"/>
          <w:szCs w:val="22"/>
        </w:rPr>
        <w:t>As shown in Figure 3, most of the planned features were implemented. A couple of scenes and features were removed but the core is still intact.</w:t>
      </w:r>
    </w:p>
    <w:p w:rsidR="0070333E" w:rsidRPr="00570890" w:rsidRDefault="0070333E" w:rsidP="00F03C4F">
      <w:pPr>
        <w:rPr>
          <w:sz w:val="22"/>
          <w:szCs w:val="22"/>
        </w:rPr>
      </w:pPr>
    </w:p>
    <w:p w:rsidR="00816627" w:rsidRPr="00570890" w:rsidRDefault="003D0CA6" w:rsidP="00816627">
      <w:pPr>
        <w:pStyle w:val="Heading2"/>
        <w:rPr>
          <w:sz w:val="22"/>
          <w:szCs w:val="22"/>
        </w:rPr>
      </w:pPr>
      <w:bookmarkStart w:id="16" w:name="_Toc468654193"/>
      <w:r w:rsidRPr="00570890">
        <w:rPr>
          <w:sz w:val="22"/>
          <w:szCs w:val="22"/>
        </w:rPr>
        <w:t>Development</w:t>
      </w:r>
      <w:bookmarkEnd w:id="16"/>
      <w:r w:rsidRPr="00570890">
        <w:rPr>
          <w:sz w:val="22"/>
          <w:szCs w:val="22"/>
        </w:rPr>
        <w:t xml:space="preserve"> </w:t>
      </w:r>
    </w:p>
    <w:p w:rsidR="00E81978" w:rsidRPr="00570890" w:rsidRDefault="003D0CA6" w:rsidP="00C06C22">
      <w:pPr>
        <w:ind w:firstLine="0"/>
        <w:rPr>
          <w:sz w:val="22"/>
          <w:szCs w:val="22"/>
        </w:rPr>
      </w:pPr>
      <w:r w:rsidRPr="00570890">
        <w:rPr>
          <w:sz w:val="22"/>
          <w:szCs w:val="22"/>
        </w:rPr>
        <w:tab/>
        <w:t>This section of the document will describe the how the system was developed and talk about how risks were addressed early.</w:t>
      </w:r>
    </w:p>
    <w:p w:rsidR="003D0CA6" w:rsidRPr="00570890" w:rsidRDefault="003D0CA6" w:rsidP="003D0CA6">
      <w:pPr>
        <w:pStyle w:val="Heading3"/>
        <w:rPr>
          <w:sz w:val="22"/>
          <w:szCs w:val="22"/>
        </w:rPr>
      </w:pPr>
      <w:bookmarkStart w:id="17" w:name="_Toc468654194"/>
      <w:r w:rsidRPr="00570890">
        <w:rPr>
          <w:sz w:val="22"/>
          <w:szCs w:val="22"/>
        </w:rPr>
        <w:t>System Planning</w:t>
      </w:r>
      <w:bookmarkEnd w:id="17"/>
    </w:p>
    <w:p w:rsidR="00B11547" w:rsidRPr="00570890" w:rsidRDefault="00B11547" w:rsidP="00B11547">
      <w:pPr>
        <w:rPr>
          <w:sz w:val="22"/>
          <w:szCs w:val="22"/>
        </w:rPr>
      </w:pPr>
      <w:r w:rsidRPr="00570890">
        <w:rPr>
          <w:sz w:val="22"/>
          <w:szCs w:val="22"/>
        </w:rPr>
        <w:tab/>
        <w:t>The planning stage is one of the most critical parts of any project. This project had a clear goal of being an educational Android game that would be beneficial in solving the problem of keeping a young child’s attention while simultaneously educating them. After meeting with the “higher up” this was determined to be an acceptable course of action for project development.</w:t>
      </w:r>
    </w:p>
    <w:p w:rsidR="0070333E" w:rsidRPr="00570890" w:rsidRDefault="0070333E" w:rsidP="00B11547">
      <w:pPr>
        <w:rPr>
          <w:sz w:val="22"/>
          <w:szCs w:val="22"/>
        </w:rPr>
      </w:pPr>
    </w:p>
    <w:p w:rsidR="003D0CA6" w:rsidRPr="00570890" w:rsidRDefault="003D0CA6" w:rsidP="00B11547">
      <w:pPr>
        <w:pStyle w:val="Heading3"/>
        <w:rPr>
          <w:sz w:val="22"/>
          <w:szCs w:val="22"/>
        </w:rPr>
      </w:pPr>
      <w:bookmarkStart w:id="18" w:name="_Toc468654195"/>
      <w:r w:rsidRPr="00570890">
        <w:rPr>
          <w:sz w:val="22"/>
          <w:szCs w:val="22"/>
        </w:rPr>
        <w:t>System Analysis</w:t>
      </w:r>
      <w:bookmarkEnd w:id="18"/>
    </w:p>
    <w:p w:rsidR="00B11547" w:rsidRPr="00570890" w:rsidRDefault="00B11547" w:rsidP="00B11547">
      <w:pPr>
        <w:rPr>
          <w:sz w:val="22"/>
          <w:szCs w:val="22"/>
        </w:rPr>
      </w:pPr>
      <w:r w:rsidRPr="00570890">
        <w:rPr>
          <w:sz w:val="22"/>
          <w:szCs w:val="22"/>
        </w:rPr>
        <w:tab/>
        <w:t>End-user’s requirements were assumed. Communication was kept with the “higher up” to help determine if the project was staying on track and improving weekly.</w:t>
      </w:r>
    </w:p>
    <w:p w:rsidR="0070333E" w:rsidRPr="00570890" w:rsidRDefault="0070333E" w:rsidP="00B11547">
      <w:pPr>
        <w:rPr>
          <w:sz w:val="22"/>
          <w:szCs w:val="22"/>
        </w:rPr>
      </w:pPr>
    </w:p>
    <w:p w:rsidR="003D0CA6" w:rsidRPr="00570890" w:rsidRDefault="003D0CA6" w:rsidP="00B11547">
      <w:pPr>
        <w:pStyle w:val="Heading3"/>
        <w:rPr>
          <w:sz w:val="22"/>
          <w:szCs w:val="22"/>
        </w:rPr>
      </w:pPr>
      <w:bookmarkStart w:id="19" w:name="_Toc468654196"/>
      <w:r w:rsidRPr="00570890">
        <w:rPr>
          <w:sz w:val="22"/>
          <w:szCs w:val="22"/>
        </w:rPr>
        <w:t>System Design</w:t>
      </w:r>
      <w:bookmarkEnd w:id="19"/>
    </w:p>
    <w:p w:rsidR="00B11547" w:rsidRPr="00570890" w:rsidRDefault="00B11547" w:rsidP="00B11547">
      <w:pPr>
        <w:rPr>
          <w:sz w:val="22"/>
          <w:szCs w:val="22"/>
        </w:rPr>
      </w:pPr>
      <w:r w:rsidRPr="00570890">
        <w:rPr>
          <w:sz w:val="22"/>
          <w:szCs w:val="22"/>
        </w:rPr>
        <w:tab/>
        <w:t>The design is mentioned in the previous section.  In summary, a diagram was created to follow through to the end of development but a modified design had to be implemented for various reasons.</w:t>
      </w:r>
    </w:p>
    <w:p w:rsidR="0070333E" w:rsidRPr="00570890" w:rsidRDefault="0070333E" w:rsidP="00B11547">
      <w:pPr>
        <w:rPr>
          <w:sz w:val="22"/>
          <w:szCs w:val="22"/>
        </w:rPr>
      </w:pPr>
    </w:p>
    <w:p w:rsidR="003D0CA6" w:rsidRPr="00570890" w:rsidRDefault="003D0CA6" w:rsidP="00B11547">
      <w:pPr>
        <w:pStyle w:val="Heading3"/>
        <w:rPr>
          <w:sz w:val="22"/>
          <w:szCs w:val="22"/>
        </w:rPr>
      </w:pPr>
      <w:bookmarkStart w:id="20" w:name="_Toc468654197"/>
      <w:r w:rsidRPr="00570890">
        <w:rPr>
          <w:sz w:val="22"/>
          <w:szCs w:val="22"/>
        </w:rPr>
        <w:t>Implementation and Deployment</w:t>
      </w:r>
      <w:bookmarkEnd w:id="20"/>
    </w:p>
    <w:p w:rsidR="00B11547" w:rsidRPr="00570890" w:rsidRDefault="00B11547" w:rsidP="00B11547">
      <w:pPr>
        <w:rPr>
          <w:sz w:val="22"/>
          <w:szCs w:val="22"/>
        </w:rPr>
      </w:pPr>
      <w:r w:rsidRPr="00570890">
        <w:rPr>
          <w:sz w:val="22"/>
          <w:szCs w:val="22"/>
        </w:rPr>
        <w:tab/>
        <w:t>The actual code was written during this stage.</w:t>
      </w:r>
    </w:p>
    <w:p w:rsidR="0070333E" w:rsidRPr="00570890" w:rsidRDefault="0070333E" w:rsidP="00B11547">
      <w:pPr>
        <w:rPr>
          <w:sz w:val="22"/>
          <w:szCs w:val="22"/>
        </w:rPr>
      </w:pPr>
    </w:p>
    <w:p w:rsidR="003D0CA6" w:rsidRPr="00570890" w:rsidRDefault="003D0CA6" w:rsidP="00B11547">
      <w:pPr>
        <w:pStyle w:val="Heading3"/>
        <w:rPr>
          <w:sz w:val="22"/>
          <w:szCs w:val="22"/>
        </w:rPr>
      </w:pPr>
      <w:bookmarkStart w:id="21" w:name="_Toc468654198"/>
      <w:r w:rsidRPr="00570890">
        <w:rPr>
          <w:sz w:val="22"/>
          <w:szCs w:val="22"/>
        </w:rPr>
        <w:t>System Testing and Integration</w:t>
      </w:r>
      <w:bookmarkEnd w:id="21"/>
    </w:p>
    <w:p w:rsidR="00B11547" w:rsidRPr="00570890" w:rsidRDefault="00B11547" w:rsidP="00B11547">
      <w:pPr>
        <w:rPr>
          <w:sz w:val="22"/>
          <w:szCs w:val="22"/>
        </w:rPr>
      </w:pPr>
      <w:r w:rsidRPr="00570890">
        <w:rPr>
          <w:sz w:val="22"/>
          <w:szCs w:val="22"/>
        </w:rPr>
        <w:tab/>
        <w:t xml:space="preserve">The testing that occurred </w:t>
      </w:r>
      <w:r w:rsidR="00FC3C85" w:rsidRPr="00570890">
        <w:rPr>
          <w:sz w:val="22"/>
          <w:szCs w:val="22"/>
        </w:rPr>
        <w:t>during the process of this project occurred during this phase. Most testing was done by directly testing features that were promised.  Nearing the end of development, a volunteer was brought in to try the game out. The most beneficial testing was getting an outside party to test the game. After live user testing it was determined that the buttons did not always move smoothly so players would have to tap left or right just to move. A correction was made to allow for holding down the move buttons, rather than tap. Examples of the direct testing are in Figure 4 below:</w:t>
      </w:r>
    </w:p>
    <w:p w:rsidR="0070333E" w:rsidRPr="00570890" w:rsidRDefault="0070333E" w:rsidP="00B11547">
      <w:pPr>
        <w:rPr>
          <w:sz w:val="22"/>
          <w:szCs w:val="22"/>
        </w:rPr>
      </w:pPr>
    </w:p>
    <w:p w:rsidR="0070333E" w:rsidRPr="00570890" w:rsidRDefault="0070333E" w:rsidP="0070333E">
      <w:pPr>
        <w:jc w:val="center"/>
        <w:rPr>
          <w:b/>
          <w:sz w:val="22"/>
          <w:szCs w:val="22"/>
        </w:rPr>
      </w:pPr>
      <w:r w:rsidRPr="00570890">
        <w:rPr>
          <w:b/>
          <w:sz w:val="22"/>
          <w:szCs w:val="22"/>
        </w:rPr>
        <w:t>Table Showing Direct Testing by Observation</w:t>
      </w:r>
    </w:p>
    <w:tbl>
      <w:tblPr>
        <w:tblStyle w:val="TableGrid1"/>
        <w:tblW w:w="0" w:type="auto"/>
        <w:tblLook w:val="04A0" w:firstRow="1" w:lastRow="0" w:firstColumn="1" w:lastColumn="0" w:noHBand="0" w:noVBand="1"/>
      </w:tblPr>
      <w:tblGrid>
        <w:gridCol w:w="4673"/>
        <w:gridCol w:w="4677"/>
      </w:tblGrid>
      <w:tr w:rsidR="00FC3C85" w:rsidRPr="00570890" w:rsidTr="00EE33AF">
        <w:tc>
          <w:tcPr>
            <w:tcW w:w="4673" w:type="dxa"/>
          </w:tcPr>
          <w:p w:rsidR="00FC3C85" w:rsidRPr="00570890" w:rsidRDefault="00FC3C85" w:rsidP="00FC3C85">
            <w:pPr>
              <w:rPr>
                <w:rFonts w:asciiTheme="majorHAnsi" w:eastAsia="HGMinchoB" w:hAnsiTheme="majorHAnsi" w:cstheme="majorHAnsi"/>
                <w:iCs/>
                <w:kern w:val="0"/>
              </w:rPr>
            </w:pPr>
            <w:r w:rsidRPr="00570890">
              <w:rPr>
                <w:rFonts w:asciiTheme="majorHAnsi" w:eastAsia="HGMinchoB" w:hAnsiTheme="majorHAnsi" w:cstheme="majorHAnsi"/>
                <w:iCs/>
                <w:kern w:val="0"/>
              </w:rPr>
              <w:t xml:space="preserve">Have a fully fleshed out level with items </w:t>
            </w:r>
          </w:p>
        </w:tc>
        <w:tc>
          <w:tcPr>
            <w:tcW w:w="4677" w:type="dxa"/>
          </w:tcPr>
          <w:p w:rsidR="00FC3C85" w:rsidRPr="00570890" w:rsidRDefault="00FC3C85" w:rsidP="00FC3C85">
            <w:pPr>
              <w:rPr>
                <w:rFonts w:asciiTheme="majorHAnsi" w:eastAsia="HGMinchoB" w:hAnsiTheme="majorHAnsi" w:cstheme="majorHAnsi"/>
                <w:iCs/>
                <w:kern w:val="0"/>
              </w:rPr>
            </w:pPr>
            <w:r w:rsidRPr="00570890">
              <w:rPr>
                <w:rFonts w:asciiTheme="majorHAnsi" w:eastAsia="HGMinchoB" w:hAnsiTheme="majorHAnsi" w:cstheme="majorHAnsi"/>
                <w:iCs/>
                <w:kern w:val="0"/>
              </w:rPr>
              <w:t>YouTube video shows “Full Level” with items (Coins). I still need to implement collection of the coins and add a bit more space to the level.</w:t>
            </w:r>
          </w:p>
        </w:tc>
      </w:tr>
      <w:tr w:rsidR="00FC3C85" w:rsidRPr="00570890" w:rsidTr="00EE33AF">
        <w:tc>
          <w:tcPr>
            <w:tcW w:w="4673" w:type="dxa"/>
          </w:tcPr>
          <w:p w:rsidR="00FC3C85" w:rsidRPr="00570890" w:rsidRDefault="00FC3C85" w:rsidP="00FC3C85">
            <w:pPr>
              <w:rPr>
                <w:rFonts w:asciiTheme="majorHAnsi" w:eastAsia="HGMinchoB" w:hAnsiTheme="majorHAnsi" w:cstheme="majorHAnsi"/>
                <w:iCs/>
                <w:kern w:val="0"/>
              </w:rPr>
            </w:pPr>
            <w:r w:rsidRPr="00570890">
              <w:rPr>
                <w:rFonts w:asciiTheme="majorHAnsi" w:eastAsia="HGMinchoB" w:hAnsiTheme="majorHAnsi" w:cstheme="majorHAnsi"/>
                <w:iCs/>
                <w:kern w:val="0"/>
              </w:rPr>
              <w:t>Platforms have been created</w:t>
            </w:r>
          </w:p>
        </w:tc>
        <w:tc>
          <w:tcPr>
            <w:tcW w:w="4677" w:type="dxa"/>
          </w:tcPr>
          <w:p w:rsidR="00FC3C85" w:rsidRPr="00570890" w:rsidRDefault="00FC3C85" w:rsidP="00FC3C85">
            <w:pPr>
              <w:rPr>
                <w:rFonts w:asciiTheme="majorHAnsi" w:eastAsia="HGMinchoB" w:hAnsiTheme="majorHAnsi" w:cstheme="majorHAnsi"/>
                <w:iCs/>
                <w:kern w:val="0"/>
              </w:rPr>
            </w:pPr>
            <w:r w:rsidRPr="00570890">
              <w:rPr>
                <w:rFonts w:asciiTheme="majorHAnsi" w:eastAsia="HGMinchoB" w:hAnsiTheme="majorHAnsi" w:cstheme="majorHAnsi"/>
                <w:iCs/>
                <w:kern w:val="0"/>
              </w:rPr>
              <w:t>Platforms have been added. There is a box collider 2d on each platform that detects points on the Harambe Sprite to allow him to stand on them.</w:t>
            </w:r>
          </w:p>
        </w:tc>
      </w:tr>
      <w:tr w:rsidR="00FC3C85" w:rsidRPr="00570890" w:rsidTr="00EE33AF">
        <w:tc>
          <w:tcPr>
            <w:tcW w:w="4673" w:type="dxa"/>
          </w:tcPr>
          <w:p w:rsidR="00FC3C85" w:rsidRPr="00570890" w:rsidRDefault="00FC3C85" w:rsidP="00FC3C85">
            <w:pPr>
              <w:rPr>
                <w:rFonts w:asciiTheme="majorHAnsi" w:eastAsia="HGMinchoB" w:hAnsiTheme="majorHAnsi" w:cstheme="majorHAnsi"/>
                <w:iCs/>
                <w:kern w:val="0"/>
              </w:rPr>
            </w:pPr>
            <w:r w:rsidRPr="00570890">
              <w:rPr>
                <w:rFonts w:asciiTheme="majorHAnsi" w:eastAsia="HGMinchoB" w:hAnsiTheme="majorHAnsi" w:cstheme="majorHAnsi"/>
                <w:iCs/>
                <w:kern w:val="0"/>
              </w:rPr>
              <w:lastRenderedPageBreak/>
              <w:t xml:space="preserve">Character is able to fall off of the screen and respawn(Reset Position on screen) upon falling into water or off of level. </w:t>
            </w:r>
          </w:p>
        </w:tc>
        <w:tc>
          <w:tcPr>
            <w:tcW w:w="4677" w:type="dxa"/>
          </w:tcPr>
          <w:p w:rsidR="00FC3C85" w:rsidRPr="00570890" w:rsidRDefault="00FC3C85" w:rsidP="00FC3C85">
            <w:pPr>
              <w:rPr>
                <w:rFonts w:asciiTheme="majorHAnsi" w:eastAsia="HGMinchoB" w:hAnsiTheme="majorHAnsi" w:cstheme="majorHAnsi"/>
                <w:iCs/>
                <w:kern w:val="0"/>
              </w:rPr>
            </w:pPr>
            <w:r w:rsidRPr="00570890">
              <w:rPr>
                <w:rFonts w:asciiTheme="majorHAnsi" w:eastAsia="HGMinchoB" w:hAnsiTheme="majorHAnsi" w:cstheme="majorHAnsi"/>
                <w:iCs/>
                <w:kern w:val="0"/>
              </w:rPr>
              <w:t>Youtube video demonstrates this.</w:t>
            </w:r>
          </w:p>
        </w:tc>
      </w:tr>
      <w:tr w:rsidR="00FC3C85" w:rsidRPr="00570890" w:rsidTr="00EE33AF">
        <w:tc>
          <w:tcPr>
            <w:tcW w:w="4673" w:type="dxa"/>
          </w:tcPr>
          <w:p w:rsidR="00FC3C85" w:rsidRPr="00570890" w:rsidRDefault="00FC3C85" w:rsidP="00FC3C85">
            <w:pPr>
              <w:rPr>
                <w:rFonts w:asciiTheme="majorHAnsi" w:eastAsia="HGMinchoB" w:hAnsiTheme="majorHAnsi" w:cstheme="majorHAnsi"/>
                <w:iCs/>
                <w:kern w:val="0"/>
              </w:rPr>
            </w:pPr>
            <w:r w:rsidRPr="00570890">
              <w:rPr>
                <w:rFonts w:asciiTheme="majorHAnsi" w:eastAsia="HGMinchoB" w:hAnsiTheme="majorHAnsi" w:cstheme="majorHAnsi"/>
                <w:iCs/>
                <w:kern w:val="0"/>
              </w:rPr>
              <w:t>Enemy Player detects when close to Harambe and will swing arms to attack.</w:t>
            </w:r>
          </w:p>
        </w:tc>
        <w:tc>
          <w:tcPr>
            <w:tcW w:w="4677" w:type="dxa"/>
          </w:tcPr>
          <w:p w:rsidR="00FC3C85" w:rsidRPr="00570890" w:rsidRDefault="00FC3C85" w:rsidP="00FC3C85">
            <w:pPr>
              <w:rPr>
                <w:rFonts w:asciiTheme="majorHAnsi" w:eastAsia="HGMinchoB" w:hAnsiTheme="majorHAnsi" w:cstheme="majorHAnsi"/>
                <w:iCs/>
                <w:kern w:val="0"/>
              </w:rPr>
            </w:pPr>
            <w:r w:rsidRPr="00570890">
              <w:rPr>
                <w:rFonts w:asciiTheme="majorHAnsi" w:eastAsia="HGMinchoB" w:hAnsiTheme="majorHAnsi" w:cstheme="majorHAnsi"/>
                <w:iCs/>
                <w:kern w:val="0"/>
              </w:rPr>
              <w:t>Youtube video demonstrates this.</w:t>
            </w:r>
          </w:p>
          <w:p w:rsidR="00FC3C85" w:rsidRPr="00570890" w:rsidRDefault="00FC3C85" w:rsidP="00FC3C85">
            <w:pPr>
              <w:rPr>
                <w:rFonts w:asciiTheme="majorHAnsi" w:eastAsia="HGMinchoB" w:hAnsiTheme="majorHAnsi" w:cstheme="majorHAnsi"/>
                <w:iCs/>
                <w:kern w:val="0"/>
                <w:highlight w:val="green"/>
              </w:rPr>
            </w:pPr>
          </w:p>
        </w:tc>
      </w:tr>
    </w:tbl>
    <w:p w:rsidR="00FC3C85" w:rsidRPr="00570890" w:rsidRDefault="00FC3C85" w:rsidP="00FC3C85">
      <w:pPr>
        <w:jc w:val="center"/>
        <w:rPr>
          <w:sz w:val="22"/>
          <w:szCs w:val="22"/>
        </w:rPr>
      </w:pPr>
      <w:r w:rsidRPr="00570890">
        <w:rPr>
          <w:sz w:val="22"/>
          <w:szCs w:val="22"/>
        </w:rPr>
        <w:t>Figure 4. Shows an example of the direct testing of features by showing they work.</w:t>
      </w:r>
    </w:p>
    <w:p w:rsidR="0070333E" w:rsidRPr="00570890" w:rsidRDefault="0070333E" w:rsidP="003E3DCC">
      <w:pPr>
        <w:rPr>
          <w:sz w:val="22"/>
          <w:szCs w:val="22"/>
        </w:rPr>
      </w:pPr>
    </w:p>
    <w:p w:rsidR="003E3DCC" w:rsidRPr="00570890" w:rsidRDefault="003E3DCC" w:rsidP="003E3DCC">
      <w:pPr>
        <w:rPr>
          <w:sz w:val="22"/>
          <w:szCs w:val="22"/>
        </w:rPr>
      </w:pPr>
      <w:r w:rsidRPr="00570890">
        <w:rPr>
          <w:sz w:val="22"/>
          <w:szCs w:val="22"/>
        </w:rPr>
        <w:t xml:space="preserve">Below, Figure 5 shows every major feature and how each of those features were tested to verify function. </w:t>
      </w:r>
    </w:p>
    <w:p w:rsidR="0070333E" w:rsidRPr="00570890" w:rsidRDefault="0070333E" w:rsidP="0070333E">
      <w:pPr>
        <w:jc w:val="center"/>
        <w:rPr>
          <w:b/>
          <w:sz w:val="22"/>
          <w:szCs w:val="22"/>
        </w:rPr>
      </w:pPr>
      <w:r w:rsidRPr="00570890">
        <w:rPr>
          <w:b/>
          <w:sz w:val="22"/>
          <w:szCs w:val="22"/>
        </w:rPr>
        <w:t>Table Showing All Features and How Each Feature Was Tested</w:t>
      </w:r>
    </w:p>
    <w:tbl>
      <w:tblPr>
        <w:tblStyle w:val="PlainTable1"/>
        <w:tblW w:w="0" w:type="auto"/>
        <w:tblLook w:val="04A0" w:firstRow="1" w:lastRow="0" w:firstColumn="1" w:lastColumn="0" w:noHBand="0" w:noVBand="1"/>
      </w:tblPr>
      <w:tblGrid>
        <w:gridCol w:w="3117"/>
        <w:gridCol w:w="3117"/>
        <w:gridCol w:w="3116"/>
      </w:tblGrid>
      <w:tr w:rsidR="003E3DCC" w:rsidRPr="00570890" w:rsidTr="00EE3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3E3DCC" w:rsidRPr="00570890" w:rsidRDefault="003E3DCC" w:rsidP="00EE33AF">
            <w:pPr>
              <w:ind w:firstLine="0"/>
              <w:rPr>
                <w:b w:val="0"/>
                <w:sz w:val="22"/>
                <w:szCs w:val="22"/>
              </w:rPr>
            </w:pPr>
            <w:r w:rsidRPr="00570890">
              <w:rPr>
                <w:b w:val="0"/>
                <w:sz w:val="22"/>
                <w:szCs w:val="22"/>
              </w:rPr>
              <w:t>Multiple scenes with 2D Characters – This is an observable test.</w:t>
            </w:r>
          </w:p>
        </w:tc>
        <w:tc>
          <w:tcPr>
            <w:tcW w:w="3120" w:type="dxa"/>
          </w:tcPr>
          <w:p w:rsidR="003E3DCC" w:rsidRPr="00570890" w:rsidRDefault="003E3DCC" w:rsidP="00EE33AF">
            <w:pPr>
              <w:ind w:firstLine="0"/>
              <w:cnfStyle w:val="100000000000" w:firstRow="1" w:lastRow="0" w:firstColumn="0" w:lastColumn="0" w:oddVBand="0" w:evenVBand="0" w:oddHBand="0" w:evenHBand="0" w:firstRowFirstColumn="0" w:firstRowLastColumn="0" w:lastRowFirstColumn="0" w:lastRowLastColumn="0"/>
              <w:rPr>
                <w:b w:val="0"/>
                <w:sz w:val="22"/>
                <w:szCs w:val="22"/>
              </w:rPr>
            </w:pPr>
            <w:r w:rsidRPr="00570890">
              <w:rPr>
                <w:b w:val="0"/>
                <w:sz w:val="22"/>
                <w:szCs w:val="22"/>
              </w:rPr>
              <w:t>Player movement – Tested by verifying touch controls and touchscreen button function.</w:t>
            </w:r>
          </w:p>
        </w:tc>
        <w:tc>
          <w:tcPr>
            <w:tcW w:w="3120" w:type="dxa"/>
          </w:tcPr>
          <w:p w:rsidR="003E3DCC" w:rsidRPr="00570890" w:rsidRDefault="003E3DCC" w:rsidP="00EE33AF">
            <w:pPr>
              <w:ind w:firstLine="0"/>
              <w:cnfStyle w:val="100000000000" w:firstRow="1" w:lastRow="0" w:firstColumn="0" w:lastColumn="0" w:oddVBand="0" w:evenVBand="0" w:oddHBand="0" w:evenHBand="0" w:firstRowFirstColumn="0" w:firstRowLastColumn="0" w:lastRowFirstColumn="0" w:lastRowLastColumn="0"/>
              <w:rPr>
                <w:b w:val="0"/>
                <w:sz w:val="22"/>
                <w:szCs w:val="22"/>
              </w:rPr>
            </w:pPr>
            <w:r w:rsidRPr="00570890">
              <w:rPr>
                <w:b w:val="0"/>
                <w:sz w:val="22"/>
                <w:szCs w:val="22"/>
              </w:rPr>
              <w:t>2D Physics – Tested by jumping on platforms and attempting to jump through platforms. Also, tested by jumping off the map and jumping.</w:t>
            </w:r>
          </w:p>
        </w:tc>
      </w:tr>
      <w:tr w:rsidR="003E3DCC" w:rsidRPr="00570890" w:rsidTr="00E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3E3DCC" w:rsidRPr="00570890" w:rsidRDefault="003E3DCC" w:rsidP="00EE33AF">
            <w:pPr>
              <w:ind w:firstLine="0"/>
              <w:rPr>
                <w:b w:val="0"/>
                <w:sz w:val="22"/>
                <w:szCs w:val="22"/>
              </w:rPr>
            </w:pPr>
            <w:r w:rsidRPr="00570890">
              <w:rPr>
                <w:b w:val="0"/>
                <w:sz w:val="22"/>
                <w:szCs w:val="22"/>
              </w:rPr>
              <w:t>Collision Detection – Tested by jumping on platforms.</w:t>
            </w:r>
          </w:p>
        </w:tc>
        <w:tc>
          <w:tcPr>
            <w:tcW w:w="3120" w:type="dxa"/>
          </w:tcPr>
          <w:p w:rsidR="003E3DCC" w:rsidRPr="00570890" w:rsidRDefault="003E3DCC" w:rsidP="00EE33AF">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Moving Obstacles – This is an observable test. Level 3 has a moving platform.</w:t>
            </w:r>
          </w:p>
        </w:tc>
        <w:tc>
          <w:tcPr>
            <w:tcW w:w="3120" w:type="dxa"/>
          </w:tcPr>
          <w:p w:rsidR="003E3DCC" w:rsidRPr="00570890" w:rsidRDefault="003E3DCC" w:rsidP="00EE33AF">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Player Respawn Upon Death- Tested by jumping into holes and off the map to determine if player respawns at start of level.</w:t>
            </w:r>
          </w:p>
        </w:tc>
      </w:tr>
      <w:tr w:rsidR="003E3DCC" w:rsidRPr="00570890" w:rsidTr="00EE33AF">
        <w:tc>
          <w:tcPr>
            <w:cnfStyle w:val="001000000000" w:firstRow="0" w:lastRow="0" w:firstColumn="1" w:lastColumn="0" w:oddVBand="0" w:evenVBand="0" w:oddHBand="0" w:evenHBand="0" w:firstRowFirstColumn="0" w:firstRowLastColumn="0" w:lastRowFirstColumn="0" w:lastRowLastColumn="0"/>
            <w:tcW w:w="3120" w:type="dxa"/>
          </w:tcPr>
          <w:p w:rsidR="003E3DCC" w:rsidRPr="00570890" w:rsidRDefault="003E3DCC" w:rsidP="00EE33AF">
            <w:pPr>
              <w:ind w:firstLine="0"/>
              <w:rPr>
                <w:b w:val="0"/>
                <w:sz w:val="22"/>
                <w:szCs w:val="22"/>
              </w:rPr>
            </w:pPr>
            <w:r w:rsidRPr="00570890">
              <w:rPr>
                <w:b w:val="0"/>
                <w:sz w:val="22"/>
                <w:szCs w:val="22"/>
              </w:rPr>
              <w:t xml:space="preserve">Coin Collection – Tested by moving player over coins and determining if score was incremented. </w:t>
            </w:r>
          </w:p>
        </w:tc>
        <w:tc>
          <w:tcPr>
            <w:tcW w:w="3120" w:type="dxa"/>
          </w:tcPr>
          <w:p w:rsidR="003E3DCC" w:rsidRPr="00570890" w:rsidRDefault="003E3DCC" w:rsidP="00EE33AF">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Score System - Tested by moving player over coins and determining if score was incremented.</w:t>
            </w:r>
          </w:p>
        </w:tc>
        <w:tc>
          <w:tcPr>
            <w:tcW w:w="3120" w:type="dxa"/>
          </w:tcPr>
          <w:p w:rsidR="003E3DCC" w:rsidRPr="00570890" w:rsidRDefault="003E3DCC" w:rsidP="00EE33AF">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True/False Questions – This is a observable test. True/False question scenes function.</w:t>
            </w:r>
          </w:p>
        </w:tc>
      </w:tr>
      <w:tr w:rsidR="003E3DCC" w:rsidRPr="00570890" w:rsidTr="00E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3E3DCC" w:rsidRPr="00570890" w:rsidRDefault="003E3DCC" w:rsidP="00EE33AF">
            <w:pPr>
              <w:ind w:firstLine="0"/>
              <w:rPr>
                <w:b w:val="0"/>
                <w:sz w:val="22"/>
                <w:szCs w:val="22"/>
              </w:rPr>
            </w:pPr>
            <w:r w:rsidRPr="00570890">
              <w:rPr>
                <w:b w:val="0"/>
                <w:sz w:val="22"/>
                <w:szCs w:val="22"/>
              </w:rPr>
              <w:t>Multiple Choice Questions – This is an observable test. MCQ function.</w:t>
            </w:r>
          </w:p>
        </w:tc>
        <w:tc>
          <w:tcPr>
            <w:tcW w:w="3120" w:type="dxa"/>
          </w:tcPr>
          <w:p w:rsidR="003E3DCC" w:rsidRPr="00570890" w:rsidRDefault="003E3DCC" w:rsidP="00EE33AF">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Short Answer Questions – This is an observable test. Short Answer Questions Function.</w:t>
            </w:r>
          </w:p>
        </w:tc>
        <w:tc>
          <w:tcPr>
            <w:tcW w:w="3120" w:type="dxa"/>
          </w:tcPr>
          <w:p w:rsidR="003E3DCC" w:rsidRPr="00570890" w:rsidRDefault="003E3DCC" w:rsidP="00EE33AF">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Touch Based GUI Buttons – Tested by pressing the buttons on an android device.</w:t>
            </w:r>
          </w:p>
        </w:tc>
      </w:tr>
      <w:tr w:rsidR="003E3DCC" w:rsidRPr="00570890" w:rsidTr="00EE33AF">
        <w:tc>
          <w:tcPr>
            <w:cnfStyle w:val="001000000000" w:firstRow="0" w:lastRow="0" w:firstColumn="1" w:lastColumn="0" w:oddVBand="0" w:evenVBand="0" w:oddHBand="0" w:evenHBand="0" w:firstRowFirstColumn="0" w:firstRowLastColumn="0" w:lastRowFirstColumn="0" w:lastRowLastColumn="0"/>
            <w:tcW w:w="3120" w:type="dxa"/>
          </w:tcPr>
          <w:p w:rsidR="003E3DCC" w:rsidRPr="00570890" w:rsidRDefault="003E3DCC" w:rsidP="00EE33AF">
            <w:pPr>
              <w:ind w:firstLine="0"/>
              <w:rPr>
                <w:b w:val="0"/>
                <w:sz w:val="22"/>
                <w:szCs w:val="22"/>
              </w:rPr>
            </w:pPr>
            <w:r w:rsidRPr="00570890">
              <w:rPr>
                <w:b w:val="0"/>
                <w:sz w:val="22"/>
                <w:szCs w:val="22"/>
              </w:rPr>
              <w:t>Sound Effects – this is an observable test. Coins do play sound effect when collected.</w:t>
            </w:r>
          </w:p>
        </w:tc>
        <w:tc>
          <w:tcPr>
            <w:tcW w:w="3120" w:type="dxa"/>
          </w:tcPr>
          <w:p w:rsidR="003E3DCC" w:rsidRPr="00570890" w:rsidRDefault="003E3DCC" w:rsidP="00EE33AF">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Main Menu Scene – This is an observable feature. Main Menu scene appears and functions.</w:t>
            </w:r>
          </w:p>
        </w:tc>
        <w:tc>
          <w:tcPr>
            <w:tcW w:w="3120" w:type="dxa"/>
          </w:tcPr>
          <w:p w:rsidR="003E3DCC" w:rsidRPr="00570890" w:rsidRDefault="003E3DCC" w:rsidP="00EE33AF">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Sprites – This is an observable feature. Sprite sheets were used</w:t>
            </w:r>
            <w:r w:rsidR="0070333E" w:rsidRPr="00570890">
              <w:rPr>
                <w:sz w:val="22"/>
                <w:szCs w:val="22"/>
              </w:rPr>
              <w:t xml:space="preserve"> and free elements obtained </w:t>
            </w:r>
          </w:p>
        </w:tc>
      </w:tr>
      <w:tr w:rsidR="003E3DCC" w:rsidRPr="00570890" w:rsidTr="00E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3E3DCC" w:rsidRPr="00570890" w:rsidRDefault="0070333E" w:rsidP="00EE33AF">
            <w:pPr>
              <w:tabs>
                <w:tab w:val="left" w:pos="2096"/>
              </w:tabs>
              <w:ind w:firstLine="0"/>
              <w:jc w:val="both"/>
              <w:rPr>
                <w:b w:val="0"/>
                <w:sz w:val="22"/>
                <w:szCs w:val="22"/>
              </w:rPr>
            </w:pPr>
            <w:r w:rsidRPr="00570890">
              <w:rPr>
                <w:b w:val="0"/>
                <w:sz w:val="22"/>
                <w:szCs w:val="22"/>
              </w:rPr>
              <w:t xml:space="preserve">Animations – Tested the animations by jumping, running, and landing. </w:t>
            </w:r>
          </w:p>
        </w:tc>
        <w:tc>
          <w:tcPr>
            <w:tcW w:w="3120" w:type="dxa"/>
          </w:tcPr>
          <w:p w:rsidR="003E3DCC" w:rsidRPr="00570890" w:rsidRDefault="003E3DCC" w:rsidP="00EE33AF">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 xml:space="preserve">Basic AI for Enemy </w:t>
            </w:r>
            <w:r w:rsidR="0070333E" w:rsidRPr="00570890">
              <w:rPr>
                <w:sz w:val="22"/>
                <w:szCs w:val="22"/>
              </w:rPr>
              <w:t>– Tested enemy AI by approaching the enemy and checking the target of the enemy.</w:t>
            </w:r>
          </w:p>
        </w:tc>
        <w:tc>
          <w:tcPr>
            <w:tcW w:w="3120" w:type="dxa"/>
          </w:tcPr>
          <w:p w:rsidR="003E3DCC" w:rsidRPr="00570890" w:rsidRDefault="003E3DCC" w:rsidP="00EE33AF">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Buttons Trigger New Scenes</w:t>
            </w:r>
            <w:r w:rsidR="0070333E" w:rsidRPr="00570890">
              <w:rPr>
                <w:sz w:val="22"/>
                <w:szCs w:val="22"/>
              </w:rPr>
              <w:t xml:space="preserve"> – Tested feature by using touch based controls to change scenes. </w:t>
            </w:r>
          </w:p>
        </w:tc>
      </w:tr>
      <w:tr w:rsidR="003E3DCC" w:rsidRPr="00570890" w:rsidTr="00EE33AF">
        <w:tc>
          <w:tcPr>
            <w:cnfStyle w:val="001000000000" w:firstRow="0" w:lastRow="0" w:firstColumn="1" w:lastColumn="0" w:oddVBand="0" w:evenVBand="0" w:oddHBand="0" w:evenHBand="0" w:firstRowFirstColumn="0" w:firstRowLastColumn="0" w:lastRowFirstColumn="0" w:lastRowLastColumn="0"/>
            <w:tcW w:w="3120" w:type="dxa"/>
          </w:tcPr>
          <w:p w:rsidR="003E3DCC" w:rsidRPr="00570890" w:rsidRDefault="003E3DCC" w:rsidP="00EE33AF">
            <w:pPr>
              <w:ind w:firstLine="0"/>
              <w:rPr>
                <w:b w:val="0"/>
                <w:sz w:val="22"/>
                <w:szCs w:val="22"/>
              </w:rPr>
            </w:pPr>
            <w:r w:rsidRPr="00570890">
              <w:rPr>
                <w:b w:val="0"/>
                <w:sz w:val="22"/>
                <w:szCs w:val="22"/>
              </w:rPr>
              <w:t>Coin Collection Triggers New Scenes</w:t>
            </w:r>
            <w:r w:rsidR="0070333E" w:rsidRPr="00570890">
              <w:rPr>
                <w:b w:val="0"/>
                <w:sz w:val="22"/>
                <w:szCs w:val="22"/>
              </w:rPr>
              <w:t xml:space="preserve"> – Tested by verifying the threshold of coins required to be collected and if it changes the scene. </w:t>
            </w:r>
          </w:p>
        </w:tc>
        <w:tc>
          <w:tcPr>
            <w:tcW w:w="3120" w:type="dxa"/>
          </w:tcPr>
          <w:p w:rsidR="003E3DCC" w:rsidRPr="00570890" w:rsidRDefault="003E3DCC" w:rsidP="00EE33AF">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Runs on Android Devices</w:t>
            </w:r>
            <w:r w:rsidR="0070333E" w:rsidRPr="00570890">
              <w:rPr>
                <w:sz w:val="22"/>
                <w:szCs w:val="22"/>
              </w:rPr>
              <w:t xml:space="preserve"> – Tested by running on personal android device running Android 7 (Nougat).</w:t>
            </w:r>
          </w:p>
        </w:tc>
        <w:tc>
          <w:tcPr>
            <w:tcW w:w="3120" w:type="dxa"/>
          </w:tcPr>
          <w:p w:rsidR="003E3DCC" w:rsidRPr="00570890" w:rsidRDefault="003E3DCC" w:rsidP="00EE33AF">
            <w:pPr>
              <w:ind w:firstLine="0"/>
              <w:cnfStyle w:val="000000000000" w:firstRow="0" w:lastRow="0" w:firstColumn="0" w:lastColumn="0" w:oddVBand="0" w:evenVBand="0" w:oddHBand="0" w:evenHBand="0" w:firstRowFirstColumn="0" w:firstRowLastColumn="0" w:lastRowFirstColumn="0" w:lastRowLastColumn="0"/>
              <w:rPr>
                <w:sz w:val="22"/>
                <w:szCs w:val="22"/>
              </w:rPr>
            </w:pPr>
          </w:p>
        </w:tc>
      </w:tr>
      <w:tr w:rsidR="003E3DCC" w:rsidRPr="00570890" w:rsidTr="00E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3E3DCC" w:rsidRPr="00570890" w:rsidRDefault="003E3DCC" w:rsidP="00EE33AF">
            <w:pPr>
              <w:ind w:firstLine="0"/>
              <w:rPr>
                <w:b w:val="0"/>
                <w:sz w:val="22"/>
                <w:szCs w:val="22"/>
              </w:rPr>
            </w:pPr>
          </w:p>
        </w:tc>
        <w:tc>
          <w:tcPr>
            <w:tcW w:w="3120" w:type="dxa"/>
          </w:tcPr>
          <w:p w:rsidR="003E3DCC" w:rsidRPr="00570890" w:rsidRDefault="003E3DCC" w:rsidP="00EE33AF">
            <w:pPr>
              <w:ind w:firstLine="0"/>
              <w:cnfStyle w:val="000000100000" w:firstRow="0" w:lastRow="0" w:firstColumn="0" w:lastColumn="0" w:oddVBand="0" w:evenVBand="0" w:oddHBand="1" w:evenHBand="0" w:firstRowFirstColumn="0" w:firstRowLastColumn="0" w:lastRowFirstColumn="0" w:lastRowLastColumn="0"/>
              <w:rPr>
                <w:sz w:val="22"/>
                <w:szCs w:val="22"/>
              </w:rPr>
            </w:pPr>
          </w:p>
        </w:tc>
        <w:tc>
          <w:tcPr>
            <w:tcW w:w="3120" w:type="dxa"/>
          </w:tcPr>
          <w:p w:rsidR="003E3DCC" w:rsidRPr="00570890" w:rsidRDefault="003E3DCC" w:rsidP="00EE33AF">
            <w:pPr>
              <w:ind w:firstLine="0"/>
              <w:cnfStyle w:val="000000100000" w:firstRow="0" w:lastRow="0" w:firstColumn="0" w:lastColumn="0" w:oddVBand="0" w:evenVBand="0" w:oddHBand="1" w:evenHBand="0" w:firstRowFirstColumn="0" w:firstRowLastColumn="0" w:lastRowFirstColumn="0" w:lastRowLastColumn="0"/>
              <w:rPr>
                <w:sz w:val="22"/>
                <w:szCs w:val="22"/>
              </w:rPr>
            </w:pPr>
          </w:p>
        </w:tc>
      </w:tr>
    </w:tbl>
    <w:p w:rsidR="00FC3C85" w:rsidRPr="00570890" w:rsidRDefault="003E3DCC" w:rsidP="003E3DCC">
      <w:pPr>
        <w:jc w:val="center"/>
        <w:rPr>
          <w:sz w:val="22"/>
          <w:szCs w:val="22"/>
        </w:rPr>
      </w:pPr>
      <w:r w:rsidRPr="00570890">
        <w:rPr>
          <w:sz w:val="22"/>
          <w:szCs w:val="22"/>
        </w:rPr>
        <w:t>Figure 5. Shows the main features and how each feature was tested.</w:t>
      </w:r>
    </w:p>
    <w:p w:rsidR="0070333E" w:rsidRPr="00570890" w:rsidRDefault="0070333E" w:rsidP="00FC3C85">
      <w:pPr>
        <w:pStyle w:val="Heading3"/>
        <w:rPr>
          <w:sz w:val="22"/>
          <w:szCs w:val="22"/>
        </w:rPr>
      </w:pPr>
      <w:bookmarkStart w:id="22" w:name="_Toc468654199"/>
    </w:p>
    <w:p w:rsidR="003D0CA6" w:rsidRPr="00570890" w:rsidRDefault="00B11547" w:rsidP="00FC3C85">
      <w:pPr>
        <w:pStyle w:val="Heading3"/>
        <w:rPr>
          <w:sz w:val="22"/>
          <w:szCs w:val="22"/>
        </w:rPr>
      </w:pPr>
      <w:r w:rsidRPr="00570890">
        <w:rPr>
          <w:sz w:val="22"/>
          <w:szCs w:val="22"/>
        </w:rPr>
        <w:t>System Maintenance</w:t>
      </w:r>
      <w:bookmarkEnd w:id="22"/>
      <w:r w:rsidRPr="00570890">
        <w:rPr>
          <w:sz w:val="22"/>
          <w:szCs w:val="22"/>
        </w:rPr>
        <w:t xml:space="preserve"> </w:t>
      </w:r>
    </w:p>
    <w:p w:rsidR="00C517D5" w:rsidRPr="00570890" w:rsidRDefault="00FC3C85" w:rsidP="00C517D5">
      <w:pPr>
        <w:rPr>
          <w:sz w:val="22"/>
          <w:szCs w:val="22"/>
        </w:rPr>
      </w:pPr>
      <w:r w:rsidRPr="00570890">
        <w:rPr>
          <w:sz w:val="22"/>
          <w:szCs w:val="22"/>
        </w:rPr>
        <w:tab/>
        <w:t xml:space="preserve">There has not been an opportunity for maintenance because a complete version was just completed recently. In the </w:t>
      </w:r>
      <w:r w:rsidR="00C517D5" w:rsidRPr="00570890">
        <w:rPr>
          <w:sz w:val="22"/>
          <w:szCs w:val="22"/>
        </w:rPr>
        <w:t>future,</w:t>
      </w:r>
      <w:r w:rsidRPr="00570890">
        <w:rPr>
          <w:sz w:val="22"/>
          <w:szCs w:val="22"/>
        </w:rPr>
        <w:t xml:space="preserve"> there are some aspects that could be added and updated, those features will be mentioned later in the report.</w:t>
      </w:r>
      <w:bookmarkStart w:id="23" w:name="_Toc468654201"/>
    </w:p>
    <w:p w:rsidR="00816627" w:rsidRPr="00570890" w:rsidRDefault="00816627" w:rsidP="00816627">
      <w:pPr>
        <w:pStyle w:val="Heading1"/>
        <w:rPr>
          <w:sz w:val="22"/>
          <w:szCs w:val="22"/>
        </w:rPr>
      </w:pPr>
      <w:r w:rsidRPr="00570890">
        <w:rPr>
          <w:sz w:val="22"/>
          <w:szCs w:val="22"/>
        </w:rPr>
        <w:t>Results</w:t>
      </w:r>
      <w:bookmarkEnd w:id="23"/>
    </w:p>
    <w:p w:rsidR="00816627" w:rsidRPr="00570890" w:rsidRDefault="0070333E" w:rsidP="00816627">
      <w:pPr>
        <w:rPr>
          <w:sz w:val="22"/>
          <w:szCs w:val="22"/>
        </w:rPr>
      </w:pPr>
      <w:r w:rsidRPr="00570890">
        <w:rPr>
          <w:sz w:val="22"/>
          <w:szCs w:val="22"/>
        </w:rPr>
        <w:t>This section will summarize the results of development and design of Harambe Hustle.</w:t>
      </w:r>
      <w:r w:rsidR="00C517D5" w:rsidRPr="00570890">
        <w:rPr>
          <w:sz w:val="22"/>
          <w:szCs w:val="22"/>
        </w:rPr>
        <w:t xml:space="preserve"> Below, in Figure 6, is the Summary of Features section that shows the fully implemented features.</w:t>
      </w:r>
    </w:p>
    <w:p w:rsidR="00C517D5" w:rsidRPr="00570890" w:rsidRDefault="00C517D5" w:rsidP="00816627">
      <w:pPr>
        <w:rPr>
          <w:sz w:val="22"/>
          <w:szCs w:val="22"/>
        </w:rPr>
      </w:pPr>
    </w:p>
    <w:p w:rsidR="00C517D5" w:rsidRPr="00570890" w:rsidRDefault="00C517D5" w:rsidP="00816627">
      <w:pPr>
        <w:rPr>
          <w:sz w:val="22"/>
          <w:szCs w:val="22"/>
        </w:rPr>
      </w:pPr>
    </w:p>
    <w:p w:rsidR="00C517D5" w:rsidRPr="00570890" w:rsidRDefault="00C517D5" w:rsidP="00C517D5">
      <w:pPr>
        <w:jc w:val="center"/>
        <w:rPr>
          <w:b/>
          <w:sz w:val="22"/>
          <w:szCs w:val="22"/>
        </w:rPr>
      </w:pPr>
      <w:r w:rsidRPr="00570890">
        <w:rPr>
          <w:b/>
          <w:sz w:val="22"/>
          <w:szCs w:val="22"/>
        </w:rPr>
        <w:t>Fully Implemented Features</w:t>
      </w:r>
    </w:p>
    <w:tbl>
      <w:tblPr>
        <w:tblStyle w:val="PlainTable1"/>
        <w:tblW w:w="0" w:type="auto"/>
        <w:tblLook w:val="04A0" w:firstRow="1" w:lastRow="0" w:firstColumn="1" w:lastColumn="0" w:noHBand="0" w:noVBand="1"/>
      </w:tblPr>
      <w:tblGrid>
        <w:gridCol w:w="3116"/>
        <w:gridCol w:w="3117"/>
        <w:gridCol w:w="3117"/>
      </w:tblGrid>
      <w:tr w:rsidR="00C517D5" w:rsidRPr="00570890" w:rsidTr="00EE3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C517D5" w:rsidRPr="00570890" w:rsidRDefault="00C517D5" w:rsidP="00EE33AF">
            <w:pPr>
              <w:ind w:firstLine="0"/>
              <w:rPr>
                <w:b w:val="0"/>
                <w:sz w:val="22"/>
                <w:szCs w:val="22"/>
              </w:rPr>
            </w:pPr>
            <w:r w:rsidRPr="00570890">
              <w:rPr>
                <w:b w:val="0"/>
                <w:sz w:val="22"/>
                <w:szCs w:val="22"/>
              </w:rPr>
              <w:t>Multiple scenes with 2D Characters</w:t>
            </w:r>
          </w:p>
        </w:tc>
        <w:tc>
          <w:tcPr>
            <w:tcW w:w="3120" w:type="dxa"/>
          </w:tcPr>
          <w:p w:rsidR="00C517D5" w:rsidRPr="00570890" w:rsidRDefault="00C517D5" w:rsidP="00EE33AF">
            <w:pPr>
              <w:ind w:firstLine="0"/>
              <w:cnfStyle w:val="100000000000" w:firstRow="1" w:lastRow="0" w:firstColumn="0" w:lastColumn="0" w:oddVBand="0" w:evenVBand="0" w:oddHBand="0" w:evenHBand="0" w:firstRowFirstColumn="0" w:firstRowLastColumn="0" w:lastRowFirstColumn="0" w:lastRowLastColumn="0"/>
              <w:rPr>
                <w:b w:val="0"/>
                <w:sz w:val="22"/>
                <w:szCs w:val="22"/>
              </w:rPr>
            </w:pPr>
            <w:r w:rsidRPr="00570890">
              <w:rPr>
                <w:b w:val="0"/>
                <w:sz w:val="22"/>
                <w:szCs w:val="22"/>
              </w:rPr>
              <w:t>Player movement</w:t>
            </w:r>
          </w:p>
        </w:tc>
        <w:tc>
          <w:tcPr>
            <w:tcW w:w="3120" w:type="dxa"/>
          </w:tcPr>
          <w:p w:rsidR="00C517D5" w:rsidRPr="00570890" w:rsidRDefault="00C517D5" w:rsidP="00EE33AF">
            <w:pPr>
              <w:ind w:firstLine="0"/>
              <w:cnfStyle w:val="100000000000" w:firstRow="1" w:lastRow="0" w:firstColumn="0" w:lastColumn="0" w:oddVBand="0" w:evenVBand="0" w:oddHBand="0" w:evenHBand="0" w:firstRowFirstColumn="0" w:firstRowLastColumn="0" w:lastRowFirstColumn="0" w:lastRowLastColumn="0"/>
              <w:rPr>
                <w:b w:val="0"/>
                <w:sz w:val="22"/>
                <w:szCs w:val="22"/>
              </w:rPr>
            </w:pPr>
            <w:r w:rsidRPr="00570890">
              <w:rPr>
                <w:b w:val="0"/>
                <w:sz w:val="22"/>
                <w:szCs w:val="22"/>
              </w:rPr>
              <w:t>2D Physics</w:t>
            </w:r>
          </w:p>
        </w:tc>
      </w:tr>
      <w:tr w:rsidR="00C517D5" w:rsidRPr="00570890" w:rsidTr="00E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C517D5" w:rsidRPr="00570890" w:rsidRDefault="00C517D5" w:rsidP="00EE33AF">
            <w:pPr>
              <w:ind w:firstLine="0"/>
              <w:rPr>
                <w:b w:val="0"/>
                <w:sz w:val="22"/>
                <w:szCs w:val="22"/>
              </w:rPr>
            </w:pPr>
            <w:r w:rsidRPr="00570890">
              <w:rPr>
                <w:b w:val="0"/>
                <w:sz w:val="22"/>
                <w:szCs w:val="22"/>
              </w:rPr>
              <w:t>Collision Detection</w:t>
            </w:r>
          </w:p>
        </w:tc>
        <w:tc>
          <w:tcPr>
            <w:tcW w:w="3120" w:type="dxa"/>
          </w:tcPr>
          <w:p w:rsidR="00C517D5" w:rsidRPr="00570890" w:rsidRDefault="00C517D5" w:rsidP="00EE33AF">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Moving Obstacles</w:t>
            </w:r>
          </w:p>
        </w:tc>
        <w:tc>
          <w:tcPr>
            <w:tcW w:w="3120" w:type="dxa"/>
          </w:tcPr>
          <w:p w:rsidR="00C517D5" w:rsidRPr="00570890" w:rsidRDefault="00C517D5" w:rsidP="00EE33AF">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Player Respawn Upon Death</w:t>
            </w:r>
          </w:p>
        </w:tc>
      </w:tr>
      <w:tr w:rsidR="00C517D5" w:rsidRPr="00570890" w:rsidTr="00EE33AF">
        <w:tc>
          <w:tcPr>
            <w:cnfStyle w:val="001000000000" w:firstRow="0" w:lastRow="0" w:firstColumn="1" w:lastColumn="0" w:oddVBand="0" w:evenVBand="0" w:oddHBand="0" w:evenHBand="0" w:firstRowFirstColumn="0" w:firstRowLastColumn="0" w:lastRowFirstColumn="0" w:lastRowLastColumn="0"/>
            <w:tcW w:w="3120" w:type="dxa"/>
          </w:tcPr>
          <w:p w:rsidR="00C517D5" w:rsidRPr="00570890" w:rsidRDefault="00C517D5" w:rsidP="00EE33AF">
            <w:pPr>
              <w:ind w:firstLine="0"/>
              <w:rPr>
                <w:b w:val="0"/>
                <w:sz w:val="22"/>
                <w:szCs w:val="22"/>
              </w:rPr>
            </w:pPr>
            <w:r w:rsidRPr="00570890">
              <w:rPr>
                <w:b w:val="0"/>
                <w:sz w:val="22"/>
                <w:szCs w:val="22"/>
              </w:rPr>
              <w:t>Coin Collection</w:t>
            </w:r>
          </w:p>
        </w:tc>
        <w:tc>
          <w:tcPr>
            <w:tcW w:w="3120" w:type="dxa"/>
          </w:tcPr>
          <w:p w:rsidR="00C517D5" w:rsidRPr="00570890" w:rsidRDefault="00C517D5" w:rsidP="00EE33AF">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Score System</w:t>
            </w:r>
          </w:p>
        </w:tc>
        <w:tc>
          <w:tcPr>
            <w:tcW w:w="3120" w:type="dxa"/>
          </w:tcPr>
          <w:p w:rsidR="00C517D5" w:rsidRPr="00570890" w:rsidRDefault="00C517D5" w:rsidP="00EE33AF">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True/False Questions</w:t>
            </w:r>
          </w:p>
        </w:tc>
      </w:tr>
      <w:tr w:rsidR="00C517D5" w:rsidRPr="00570890" w:rsidTr="00E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C517D5" w:rsidRPr="00570890" w:rsidRDefault="00C517D5" w:rsidP="00EE33AF">
            <w:pPr>
              <w:ind w:firstLine="0"/>
              <w:rPr>
                <w:b w:val="0"/>
                <w:sz w:val="22"/>
                <w:szCs w:val="22"/>
              </w:rPr>
            </w:pPr>
            <w:r w:rsidRPr="00570890">
              <w:rPr>
                <w:b w:val="0"/>
                <w:sz w:val="22"/>
                <w:szCs w:val="22"/>
              </w:rPr>
              <w:t>Multiple Choice Questions</w:t>
            </w:r>
          </w:p>
        </w:tc>
        <w:tc>
          <w:tcPr>
            <w:tcW w:w="3120" w:type="dxa"/>
          </w:tcPr>
          <w:p w:rsidR="00C517D5" w:rsidRPr="00570890" w:rsidRDefault="00C517D5" w:rsidP="00EE33AF">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Short Answer Questions</w:t>
            </w:r>
          </w:p>
        </w:tc>
        <w:tc>
          <w:tcPr>
            <w:tcW w:w="3120" w:type="dxa"/>
          </w:tcPr>
          <w:p w:rsidR="00C517D5" w:rsidRPr="00570890" w:rsidRDefault="00C517D5" w:rsidP="00EE33AF">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Touch Based GUI Buttons</w:t>
            </w:r>
          </w:p>
        </w:tc>
      </w:tr>
      <w:tr w:rsidR="00C517D5" w:rsidRPr="00570890" w:rsidTr="00EE33AF">
        <w:tc>
          <w:tcPr>
            <w:cnfStyle w:val="001000000000" w:firstRow="0" w:lastRow="0" w:firstColumn="1" w:lastColumn="0" w:oddVBand="0" w:evenVBand="0" w:oddHBand="0" w:evenHBand="0" w:firstRowFirstColumn="0" w:firstRowLastColumn="0" w:lastRowFirstColumn="0" w:lastRowLastColumn="0"/>
            <w:tcW w:w="3120" w:type="dxa"/>
          </w:tcPr>
          <w:p w:rsidR="00C517D5" w:rsidRPr="00570890" w:rsidRDefault="00C517D5" w:rsidP="00EE33AF">
            <w:pPr>
              <w:ind w:firstLine="0"/>
              <w:rPr>
                <w:b w:val="0"/>
                <w:sz w:val="22"/>
                <w:szCs w:val="22"/>
              </w:rPr>
            </w:pPr>
            <w:r w:rsidRPr="00570890">
              <w:rPr>
                <w:b w:val="0"/>
                <w:sz w:val="22"/>
                <w:szCs w:val="22"/>
              </w:rPr>
              <w:t>Sound Effects</w:t>
            </w:r>
          </w:p>
        </w:tc>
        <w:tc>
          <w:tcPr>
            <w:tcW w:w="3120" w:type="dxa"/>
          </w:tcPr>
          <w:p w:rsidR="00C517D5" w:rsidRPr="00570890" w:rsidRDefault="00C517D5" w:rsidP="00EE33AF">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Main Menu Scene</w:t>
            </w:r>
          </w:p>
        </w:tc>
        <w:tc>
          <w:tcPr>
            <w:tcW w:w="3120" w:type="dxa"/>
          </w:tcPr>
          <w:p w:rsidR="00C517D5" w:rsidRPr="00570890" w:rsidRDefault="00C517D5" w:rsidP="00EE33AF">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Sprites</w:t>
            </w:r>
          </w:p>
        </w:tc>
      </w:tr>
      <w:tr w:rsidR="00C517D5" w:rsidRPr="00570890" w:rsidTr="00E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C517D5" w:rsidRPr="00570890" w:rsidRDefault="00C517D5" w:rsidP="00EE33AF">
            <w:pPr>
              <w:tabs>
                <w:tab w:val="left" w:pos="2096"/>
              </w:tabs>
              <w:ind w:firstLine="0"/>
              <w:jc w:val="both"/>
              <w:rPr>
                <w:b w:val="0"/>
                <w:sz w:val="22"/>
                <w:szCs w:val="22"/>
              </w:rPr>
            </w:pPr>
            <w:r w:rsidRPr="00570890">
              <w:rPr>
                <w:b w:val="0"/>
                <w:sz w:val="22"/>
                <w:szCs w:val="22"/>
              </w:rPr>
              <w:t>Animations</w:t>
            </w:r>
            <w:r w:rsidRPr="00570890">
              <w:rPr>
                <w:b w:val="0"/>
                <w:sz w:val="22"/>
                <w:szCs w:val="22"/>
              </w:rPr>
              <w:tab/>
            </w:r>
          </w:p>
        </w:tc>
        <w:tc>
          <w:tcPr>
            <w:tcW w:w="3120" w:type="dxa"/>
          </w:tcPr>
          <w:p w:rsidR="00C517D5" w:rsidRPr="00570890" w:rsidRDefault="00C517D5" w:rsidP="00EE33AF">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 xml:space="preserve">Basic AI for Enemy </w:t>
            </w:r>
          </w:p>
        </w:tc>
        <w:tc>
          <w:tcPr>
            <w:tcW w:w="3120" w:type="dxa"/>
          </w:tcPr>
          <w:p w:rsidR="00C517D5" w:rsidRPr="00570890" w:rsidRDefault="00C517D5" w:rsidP="00EE33AF">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Buttons Trigger New Scenes</w:t>
            </w:r>
          </w:p>
        </w:tc>
      </w:tr>
      <w:tr w:rsidR="00C517D5" w:rsidRPr="00570890" w:rsidTr="00EE33AF">
        <w:tc>
          <w:tcPr>
            <w:cnfStyle w:val="001000000000" w:firstRow="0" w:lastRow="0" w:firstColumn="1" w:lastColumn="0" w:oddVBand="0" w:evenVBand="0" w:oddHBand="0" w:evenHBand="0" w:firstRowFirstColumn="0" w:firstRowLastColumn="0" w:lastRowFirstColumn="0" w:lastRowLastColumn="0"/>
            <w:tcW w:w="3120" w:type="dxa"/>
          </w:tcPr>
          <w:p w:rsidR="00C517D5" w:rsidRPr="00570890" w:rsidRDefault="00C517D5" w:rsidP="00EE33AF">
            <w:pPr>
              <w:ind w:firstLine="0"/>
              <w:rPr>
                <w:b w:val="0"/>
                <w:sz w:val="22"/>
                <w:szCs w:val="22"/>
              </w:rPr>
            </w:pPr>
            <w:r w:rsidRPr="00570890">
              <w:rPr>
                <w:b w:val="0"/>
                <w:sz w:val="22"/>
                <w:szCs w:val="22"/>
              </w:rPr>
              <w:t>Coin Collection Triggers New Scenes</w:t>
            </w:r>
          </w:p>
        </w:tc>
        <w:tc>
          <w:tcPr>
            <w:tcW w:w="3120" w:type="dxa"/>
          </w:tcPr>
          <w:p w:rsidR="00C517D5" w:rsidRPr="00570890" w:rsidRDefault="00C517D5" w:rsidP="00EE33AF">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Runs on Android Devices</w:t>
            </w:r>
          </w:p>
        </w:tc>
        <w:tc>
          <w:tcPr>
            <w:tcW w:w="3120" w:type="dxa"/>
          </w:tcPr>
          <w:p w:rsidR="00C517D5" w:rsidRPr="00570890" w:rsidRDefault="00C517D5" w:rsidP="00EE33AF">
            <w:pPr>
              <w:ind w:firstLine="0"/>
              <w:cnfStyle w:val="000000000000" w:firstRow="0" w:lastRow="0" w:firstColumn="0" w:lastColumn="0" w:oddVBand="0" w:evenVBand="0" w:oddHBand="0" w:evenHBand="0" w:firstRowFirstColumn="0" w:firstRowLastColumn="0" w:lastRowFirstColumn="0" w:lastRowLastColumn="0"/>
              <w:rPr>
                <w:sz w:val="22"/>
                <w:szCs w:val="22"/>
              </w:rPr>
            </w:pPr>
          </w:p>
        </w:tc>
      </w:tr>
      <w:tr w:rsidR="00C517D5" w:rsidRPr="00570890" w:rsidTr="00EE3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C517D5" w:rsidRPr="00570890" w:rsidRDefault="00C517D5" w:rsidP="00EE33AF">
            <w:pPr>
              <w:ind w:firstLine="0"/>
              <w:rPr>
                <w:b w:val="0"/>
                <w:sz w:val="22"/>
                <w:szCs w:val="22"/>
              </w:rPr>
            </w:pPr>
          </w:p>
        </w:tc>
        <w:tc>
          <w:tcPr>
            <w:tcW w:w="3120" w:type="dxa"/>
          </w:tcPr>
          <w:p w:rsidR="00C517D5" w:rsidRPr="00570890" w:rsidRDefault="00C517D5" w:rsidP="00EE33AF">
            <w:pPr>
              <w:ind w:firstLine="0"/>
              <w:cnfStyle w:val="000000100000" w:firstRow="0" w:lastRow="0" w:firstColumn="0" w:lastColumn="0" w:oddVBand="0" w:evenVBand="0" w:oddHBand="1" w:evenHBand="0" w:firstRowFirstColumn="0" w:firstRowLastColumn="0" w:lastRowFirstColumn="0" w:lastRowLastColumn="0"/>
              <w:rPr>
                <w:sz w:val="22"/>
                <w:szCs w:val="22"/>
              </w:rPr>
            </w:pPr>
          </w:p>
        </w:tc>
        <w:tc>
          <w:tcPr>
            <w:tcW w:w="3120" w:type="dxa"/>
          </w:tcPr>
          <w:p w:rsidR="00C517D5" w:rsidRPr="00570890" w:rsidRDefault="00C517D5" w:rsidP="00EE33AF">
            <w:pPr>
              <w:ind w:firstLine="0"/>
              <w:cnfStyle w:val="000000100000" w:firstRow="0" w:lastRow="0" w:firstColumn="0" w:lastColumn="0" w:oddVBand="0" w:evenVBand="0" w:oddHBand="1" w:evenHBand="0" w:firstRowFirstColumn="0" w:firstRowLastColumn="0" w:lastRowFirstColumn="0" w:lastRowLastColumn="0"/>
              <w:rPr>
                <w:sz w:val="22"/>
                <w:szCs w:val="22"/>
              </w:rPr>
            </w:pPr>
          </w:p>
        </w:tc>
      </w:tr>
    </w:tbl>
    <w:p w:rsidR="00C517D5" w:rsidRPr="00570890" w:rsidRDefault="00C517D5" w:rsidP="00C517D5">
      <w:pPr>
        <w:jc w:val="center"/>
        <w:rPr>
          <w:sz w:val="22"/>
          <w:szCs w:val="22"/>
        </w:rPr>
      </w:pPr>
      <w:r w:rsidRPr="00570890">
        <w:rPr>
          <w:sz w:val="22"/>
          <w:szCs w:val="22"/>
        </w:rPr>
        <w:t>Figure 6. Shows the fully implemented features in Harambe Hustle</w:t>
      </w:r>
    </w:p>
    <w:p w:rsidR="001C51ED" w:rsidRPr="00570890" w:rsidRDefault="001C51ED" w:rsidP="00816627">
      <w:pPr>
        <w:rPr>
          <w:sz w:val="22"/>
          <w:szCs w:val="22"/>
        </w:rPr>
      </w:pPr>
    </w:p>
    <w:p w:rsidR="00C517D5" w:rsidRPr="00570890" w:rsidRDefault="00EE33AF" w:rsidP="00816627">
      <w:pPr>
        <w:rPr>
          <w:sz w:val="22"/>
          <w:szCs w:val="22"/>
        </w:rPr>
      </w:pPr>
      <w:r w:rsidRPr="00570890">
        <w:rPr>
          <w:sz w:val="22"/>
          <w:szCs w:val="22"/>
        </w:rPr>
        <w:t>The entire project did meet a lot of the expectations after the project was slightly modified. Some features that were planned and not implemented because the focus changed to an educati</w:t>
      </w:r>
      <w:r w:rsidR="001C51ED" w:rsidRPr="00570890">
        <w:rPr>
          <w:sz w:val="22"/>
          <w:szCs w:val="22"/>
        </w:rPr>
        <w:t xml:space="preserve">onal game are as follows: </w:t>
      </w:r>
    </w:p>
    <w:p w:rsidR="001C51ED" w:rsidRPr="00570890" w:rsidRDefault="001C51ED" w:rsidP="001C51ED">
      <w:pPr>
        <w:pStyle w:val="ListParagraph"/>
        <w:numPr>
          <w:ilvl w:val="0"/>
          <w:numId w:val="17"/>
        </w:numPr>
        <w:rPr>
          <w:sz w:val="22"/>
          <w:szCs w:val="22"/>
        </w:rPr>
      </w:pPr>
      <w:r w:rsidRPr="00570890">
        <w:rPr>
          <w:sz w:val="22"/>
          <w:szCs w:val="22"/>
        </w:rPr>
        <w:t>Weapon able to fire projectiles</w:t>
      </w:r>
    </w:p>
    <w:p w:rsidR="001C51ED" w:rsidRPr="00570890" w:rsidRDefault="001C51ED" w:rsidP="001C51ED">
      <w:pPr>
        <w:pStyle w:val="ListParagraph"/>
        <w:numPr>
          <w:ilvl w:val="0"/>
          <w:numId w:val="17"/>
        </w:numPr>
        <w:rPr>
          <w:sz w:val="22"/>
          <w:szCs w:val="22"/>
        </w:rPr>
      </w:pPr>
      <w:r w:rsidRPr="00570890">
        <w:rPr>
          <w:sz w:val="22"/>
          <w:szCs w:val="22"/>
        </w:rPr>
        <w:t>Character select screen</w:t>
      </w:r>
    </w:p>
    <w:p w:rsidR="001C51ED" w:rsidRPr="00570890" w:rsidRDefault="001C51ED" w:rsidP="001C51ED">
      <w:pPr>
        <w:pStyle w:val="ListParagraph"/>
        <w:numPr>
          <w:ilvl w:val="0"/>
          <w:numId w:val="17"/>
        </w:numPr>
        <w:rPr>
          <w:sz w:val="22"/>
          <w:szCs w:val="22"/>
        </w:rPr>
      </w:pPr>
      <w:r w:rsidRPr="00570890">
        <w:rPr>
          <w:sz w:val="22"/>
          <w:szCs w:val="22"/>
        </w:rPr>
        <w:t>Character Health Meter</w:t>
      </w:r>
    </w:p>
    <w:p w:rsidR="001C51ED" w:rsidRPr="00570890" w:rsidRDefault="001C51ED" w:rsidP="001C51ED">
      <w:pPr>
        <w:pStyle w:val="ListParagraph"/>
        <w:numPr>
          <w:ilvl w:val="0"/>
          <w:numId w:val="17"/>
        </w:numPr>
        <w:rPr>
          <w:sz w:val="22"/>
          <w:szCs w:val="22"/>
        </w:rPr>
      </w:pPr>
      <w:r w:rsidRPr="00570890">
        <w:rPr>
          <w:sz w:val="22"/>
          <w:szCs w:val="22"/>
        </w:rPr>
        <w:t>Music Implemented</w:t>
      </w:r>
    </w:p>
    <w:p w:rsidR="001C51ED" w:rsidRPr="00570890" w:rsidRDefault="001C51ED" w:rsidP="001C51ED">
      <w:pPr>
        <w:pStyle w:val="ListParagraph"/>
        <w:numPr>
          <w:ilvl w:val="0"/>
          <w:numId w:val="17"/>
        </w:numPr>
        <w:rPr>
          <w:sz w:val="22"/>
          <w:szCs w:val="22"/>
        </w:rPr>
      </w:pPr>
      <w:r w:rsidRPr="00570890">
        <w:rPr>
          <w:sz w:val="22"/>
          <w:szCs w:val="22"/>
        </w:rPr>
        <w:lastRenderedPageBreak/>
        <w:t>Death Animation for Main Characters</w:t>
      </w:r>
    </w:p>
    <w:p w:rsidR="001C51ED" w:rsidRPr="00570890" w:rsidRDefault="001C51ED" w:rsidP="001C51ED">
      <w:pPr>
        <w:pStyle w:val="Heading3"/>
        <w:rPr>
          <w:sz w:val="22"/>
          <w:szCs w:val="22"/>
        </w:rPr>
      </w:pPr>
      <w:r w:rsidRPr="00570890">
        <w:rPr>
          <w:sz w:val="22"/>
          <w:szCs w:val="22"/>
        </w:rPr>
        <w:t>Problems Encountered</w:t>
      </w:r>
    </w:p>
    <w:p w:rsidR="001C51ED" w:rsidRPr="00570890" w:rsidRDefault="001C51ED" w:rsidP="001C51ED">
      <w:pPr>
        <w:rPr>
          <w:sz w:val="22"/>
          <w:szCs w:val="22"/>
        </w:rPr>
      </w:pPr>
      <w:r w:rsidRPr="00570890">
        <w:rPr>
          <w:sz w:val="22"/>
          <w:szCs w:val="22"/>
        </w:rPr>
        <w:tab/>
        <w:t xml:space="preserve">Most problems that occurred during the development process of Harambe Hustle had do with project management. Simply figuring out the scope and genre of game was a difficult task. Pertaining to the scope it was very easy to be overly ambitious and unrealistic with the deadline that was given. For future </w:t>
      </w:r>
      <w:r w:rsidR="00D2300D" w:rsidRPr="00570890">
        <w:rPr>
          <w:sz w:val="22"/>
          <w:szCs w:val="22"/>
        </w:rPr>
        <w:t>projects,</w:t>
      </w:r>
      <w:r w:rsidRPr="00570890">
        <w:rPr>
          <w:sz w:val="22"/>
          <w:szCs w:val="22"/>
        </w:rPr>
        <w:t xml:space="preserve"> it would be wise to improve project tracking or use a custom workflow.</w:t>
      </w:r>
      <w:r w:rsidR="00D2300D" w:rsidRPr="00570890">
        <w:rPr>
          <w:sz w:val="22"/>
          <w:szCs w:val="22"/>
        </w:rPr>
        <w:t xml:space="preserve"> Another problem was that some design decisions were made during the game production phase. It is better to do the preparation work and then begin working on the game production. Lastly, a problem that came up was exhaustion. It was easy to be excited at the start of the project but it was difficult to sustain this attitude for the whole duration of development.</w:t>
      </w:r>
    </w:p>
    <w:p w:rsidR="00D2300D" w:rsidRPr="00570890" w:rsidRDefault="00D2300D" w:rsidP="00D2300D">
      <w:pPr>
        <w:ind w:firstLine="0"/>
        <w:rPr>
          <w:sz w:val="22"/>
          <w:szCs w:val="22"/>
        </w:rPr>
      </w:pPr>
    </w:p>
    <w:p w:rsidR="00D2300D" w:rsidRPr="00570890" w:rsidRDefault="00D2300D" w:rsidP="00D2300D">
      <w:pPr>
        <w:pStyle w:val="Heading2"/>
        <w:rPr>
          <w:sz w:val="22"/>
          <w:szCs w:val="22"/>
        </w:rPr>
      </w:pPr>
      <w:r w:rsidRPr="00570890">
        <w:rPr>
          <w:sz w:val="22"/>
          <w:szCs w:val="22"/>
        </w:rPr>
        <w:t>Conclusions and Future Work</w:t>
      </w:r>
    </w:p>
    <w:p w:rsidR="00704A6F" w:rsidRPr="00570890" w:rsidRDefault="00D2300D" w:rsidP="00704A6F">
      <w:pPr>
        <w:rPr>
          <w:sz w:val="22"/>
          <w:szCs w:val="22"/>
        </w:rPr>
      </w:pPr>
      <w:r w:rsidRPr="00570890">
        <w:rPr>
          <w:sz w:val="22"/>
          <w:szCs w:val="22"/>
        </w:rPr>
        <w:t xml:space="preserve">This project set out to be a solution for teachers, tutors, and parents who want to engage their children in a different way. Mobile devices are everywhere and an educational game that is fun is beneficial in teaching young kids. The development of this project was approached in a “controlled storm” type of way. The environment the game was developed in simulated Agile methodologies but it was difficult to follow the exact process because of zero previous experience. </w:t>
      </w:r>
      <w:r w:rsidR="00704A6F" w:rsidRPr="00570890">
        <w:rPr>
          <w:sz w:val="22"/>
          <w:szCs w:val="22"/>
        </w:rPr>
        <w:t>The result</w:t>
      </w:r>
      <w:r w:rsidRPr="00570890">
        <w:rPr>
          <w:sz w:val="22"/>
          <w:szCs w:val="22"/>
        </w:rPr>
        <w:t xml:space="preserve"> is a game that can function as a solution to keeping a </w:t>
      </w:r>
      <w:r w:rsidR="00704A6F" w:rsidRPr="00570890">
        <w:rPr>
          <w:sz w:val="22"/>
          <w:szCs w:val="22"/>
        </w:rPr>
        <w:t>kid’s</w:t>
      </w:r>
      <w:r w:rsidRPr="00570890">
        <w:rPr>
          <w:sz w:val="22"/>
          <w:szCs w:val="22"/>
        </w:rPr>
        <w:t xml:space="preserve"> attention and teaching them basic concepts through various questioning styles.</w:t>
      </w:r>
      <w:r w:rsidR="00704A6F" w:rsidRPr="00570890">
        <w:rPr>
          <w:sz w:val="22"/>
          <w:szCs w:val="22"/>
        </w:rPr>
        <w:t xml:space="preserve">  </w:t>
      </w:r>
    </w:p>
    <w:p w:rsidR="00704A6F" w:rsidRPr="00570890" w:rsidRDefault="00704A6F" w:rsidP="00704A6F">
      <w:pPr>
        <w:rPr>
          <w:sz w:val="22"/>
          <w:szCs w:val="22"/>
        </w:rPr>
      </w:pPr>
    </w:p>
    <w:p w:rsidR="00704A6F" w:rsidRPr="00570890" w:rsidRDefault="00704A6F" w:rsidP="00704A6F">
      <w:pPr>
        <w:pStyle w:val="Heading3"/>
        <w:rPr>
          <w:sz w:val="22"/>
          <w:szCs w:val="22"/>
        </w:rPr>
      </w:pPr>
      <w:r w:rsidRPr="00570890">
        <w:rPr>
          <w:sz w:val="22"/>
          <w:szCs w:val="22"/>
        </w:rPr>
        <w:t>Areas of Further Study and/or Development</w:t>
      </w:r>
    </w:p>
    <w:p w:rsidR="00704A6F" w:rsidRPr="00570890" w:rsidRDefault="00704A6F" w:rsidP="00704A6F">
      <w:pPr>
        <w:rPr>
          <w:sz w:val="22"/>
          <w:szCs w:val="22"/>
        </w:rPr>
      </w:pPr>
      <w:r w:rsidRPr="00570890">
        <w:rPr>
          <w:sz w:val="22"/>
          <w:szCs w:val="22"/>
        </w:rPr>
        <w:tab/>
        <w:t>Ideally, if development continues this project, there are many areas of further study and development. Below in Figure 7 is a table of interesting features that could be added in the future:</w:t>
      </w:r>
    </w:p>
    <w:p w:rsidR="00704A6F" w:rsidRPr="00570890" w:rsidRDefault="00704A6F" w:rsidP="00704A6F">
      <w:pPr>
        <w:rPr>
          <w:sz w:val="22"/>
          <w:szCs w:val="22"/>
        </w:rPr>
      </w:pPr>
    </w:p>
    <w:p w:rsidR="00704A6F" w:rsidRPr="00570890" w:rsidRDefault="00704A6F" w:rsidP="00704A6F">
      <w:pPr>
        <w:jc w:val="center"/>
        <w:rPr>
          <w:b/>
          <w:sz w:val="22"/>
          <w:szCs w:val="22"/>
        </w:rPr>
      </w:pPr>
      <w:r w:rsidRPr="00570890">
        <w:rPr>
          <w:b/>
          <w:sz w:val="22"/>
          <w:szCs w:val="22"/>
        </w:rPr>
        <w:t>Possible Future Additions to Harambe Hustle</w:t>
      </w:r>
    </w:p>
    <w:tbl>
      <w:tblPr>
        <w:tblStyle w:val="PlainTable1"/>
        <w:tblW w:w="0" w:type="auto"/>
        <w:tblLook w:val="04A0" w:firstRow="1" w:lastRow="0" w:firstColumn="1" w:lastColumn="0" w:noHBand="0" w:noVBand="1"/>
      </w:tblPr>
      <w:tblGrid>
        <w:gridCol w:w="3117"/>
        <w:gridCol w:w="3116"/>
        <w:gridCol w:w="3117"/>
      </w:tblGrid>
      <w:tr w:rsidR="00704A6F" w:rsidRPr="00570890" w:rsidTr="003C4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704A6F" w:rsidRPr="00570890" w:rsidRDefault="00704A6F" w:rsidP="003C49F0">
            <w:pPr>
              <w:ind w:firstLine="0"/>
              <w:rPr>
                <w:b w:val="0"/>
                <w:sz w:val="22"/>
                <w:szCs w:val="22"/>
              </w:rPr>
            </w:pPr>
            <w:r w:rsidRPr="00570890">
              <w:rPr>
                <w:b w:val="0"/>
                <w:sz w:val="22"/>
                <w:szCs w:val="22"/>
              </w:rPr>
              <w:lastRenderedPageBreak/>
              <w:t>Send Results to Instructor Option</w:t>
            </w:r>
          </w:p>
        </w:tc>
        <w:tc>
          <w:tcPr>
            <w:tcW w:w="3120" w:type="dxa"/>
          </w:tcPr>
          <w:p w:rsidR="00704A6F" w:rsidRPr="00570890" w:rsidRDefault="00704A6F" w:rsidP="003C49F0">
            <w:pPr>
              <w:ind w:firstLine="0"/>
              <w:cnfStyle w:val="100000000000" w:firstRow="1" w:lastRow="0" w:firstColumn="0" w:lastColumn="0" w:oddVBand="0" w:evenVBand="0" w:oddHBand="0" w:evenHBand="0" w:firstRowFirstColumn="0" w:firstRowLastColumn="0" w:lastRowFirstColumn="0" w:lastRowLastColumn="0"/>
              <w:rPr>
                <w:b w:val="0"/>
                <w:sz w:val="22"/>
                <w:szCs w:val="22"/>
              </w:rPr>
            </w:pPr>
            <w:r w:rsidRPr="00570890">
              <w:rPr>
                <w:b w:val="0"/>
                <w:sz w:val="22"/>
                <w:szCs w:val="22"/>
              </w:rPr>
              <w:t>Ability to add questions online and having users Login to access questions in the game. This would improve upon the current system of having to input questions on every device.</w:t>
            </w:r>
          </w:p>
        </w:tc>
        <w:tc>
          <w:tcPr>
            <w:tcW w:w="3120" w:type="dxa"/>
          </w:tcPr>
          <w:p w:rsidR="00704A6F" w:rsidRPr="00570890" w:rsidRDefault="00704A6F" w:rsidP="003C49F0">
            <w:pPr>
              <w:ind w:firstLine="0"/>
              <w:cnfStyle w:val="100000000000" w:firstRow="1" w:lastRow="0" w:firstColumn="0" w:lastColumn="0" w:oddVBand="0" w:evenVBand="0" w:oddHBand="0" w:evenHBand="0" w:firstRowFirstColumn="0" w:firstRowLastColumn="0" w:lastRowFirstColumn="0" w:lastRowLastColumn="0"/>
              <w:rPr>
                <w:b w:val="0"/>
                <w:sz w:val="22"/>
                <w:szCs w:val="22"/>
              </w:rPr>
            </w:pPr>
            <w:r w:rsidRPr="00570890">
              <w:rPr>
                <w:b w:val="0"/>
                <w:sz w:val="22"/>
                <w:szCs w:val="22"/>
              </w:rPr>
              <w:t>Online High Score Board</w:t>
            </w:r>
          </w:p>
        </w:tc>
      </w:tr>
      <w:tr w:rsidR="00704A6F" w:rsidRPr="00570890" w:rsidTr="003C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704A6F" w:rsidRPr="00570890" w:rsidRDefault="00704A6F" w:rsidP="003C49F0">
            <w:pPr>
              <w:ind w:firstLine="0"/>
              <w:rPr>
                <w:b w:val="0"/>
                <w:sz w:val="22"/>
                <w:szCs w:val="22"/>
              </w:rPr>
            </w:pPr>
            <w:r w:rsidRPr="00570890">
              <w:rPr>
                <w:b w:val="0"/>
                <w:sz w:val="22"/>
                <w:szCs w:val="22"/>
              </w:rPr>
              <w:t xml:space="preserve">Full Soundtrack and full sound Effects </w:t>
            </w:r>
          </w:p>
        </w:tc>
        <w:tc>
          <w:tcPr>
            <w:tcW w:w="3120" w:type="dxa"/>
          </w:tcPr>
          <w:p w:rsidR="00704A6F" w:rsidRPr="00570890" w:rsidRDefault="00704A6F" w:rsidP="003C49F0">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Larger Levels</w:t>
            </w:r>
          </w:p>
        </w:tc>
        <w:tc>
          <w:tcPr>
            <w:tcW w:w="3120" w:type="dxa"/>
          </w:tcPr>
          <w:p w:rsidR="00704A6F" w:rsidRPr="00570890" w:rsidRDefault="00704A6F" w:rsidP="003C49F0">
            <w:pPr>
              <w:ind w:firstLine="0"/>
              <w:cnfStyle w:val="000000100000" w:firstRow="0" w:lastRow="0" w:firstColumn="0" w:lastColumn="0" w:oddVBand="0" w:evenVBand="0" w:oddHBand="1" w:evenHBand="0" w:firstRowFirstColumn="0" w:firstRowLastColumn="0" w:lastRowFirstColumn="0" w:lastRowLastColumn="0"/>
              <w:rPr>
                <w:sz w:val="22"/>
                <w:szCs w:val="22"/>
              </w:rPr>
            </w:pPr>
            <w:r w:rsidRPr="00570890">
              <w:rPr>
                <w:sz w:val="22"/>
                <w:szCs w:val="22"/>
              </w:rPr>
              <w:t>Addition of Story Elements that expands on the backstory given in introduction.</w:t>
            </w:r>
          </w:p>
        </w:tc>
      </w:tr>
      <w:tr w:rsidR="00704A6F" w:rsidRPr="00570890" w:rsidTr="003C49F0">
        <w:tc>
          <w:tcPr>
            <w:cnfStyle w:val="001000000000" w:firstRow="0" w:lastRow="0" w:firstColumn="1" w:lastColumn="0" w:oddVBand="0" w:evenVBand="0" w:oddHBand="0" w:evenHBand="0" w:firstRowFirstColumn="0" w:firstRowLastColumn="0" w:lastRowFirstColumn="0" w:lastRowLastColumn="0"/>
            <w:tcW w:w="3120" w:type="dxa"/>
          </w:tcPr>
          <w:p w:rsidR="00704A6F" w:rsidRPr="00570890" w:rsidRDefault="00704A6F" w:rsidP="003C49F0">
            <w:pPr>
              <w:ind w:firstLine="0"/>
              <w:rPr>
                <w:b w:val="0"/>
                <w:sz w:val="22"/>
                <w:szCs w:val="22"/>
              </w:rPr>
            </w:pPr>
            <w:r w:rsidRPr="00570890">
              <w:rPr>
                <w:b w:val="0"/>
                <w:sz w:val="22"/>
                <w:szCs w:val="22"/>
              </w:rPr>
              <w:t>Loading Scenes to help with pacing. It is odd for the scenes to change instantly after collecting the set amount of coins.</w:t>
            </w:r>
          </w:p>
        </w:tc>
        <w:tc>
          <w:tcPr>
            <w:tcW w:w="3120" w:type="dxa"/>
          </w:tcPr>
          <w:p w:rsidR="00704A6F" w:rsidRPr="00570890" w:rsidRDefault="00704A6F" w:rsidP="003C49F0">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 xml:space="preserve">More enemies </w:t>
            </w:r>
          </w:p>
        </w:tc>
        <w:tc>
          <w:tcPr>
            <w:tcW w:w="3120" w:type="dxa"/>
          </w:tcPr>
          <w:p w:rsidR="00704A6F" w:rsidRPr="00570890" w:rsidRDefault="00704A6F" w:rsidP="003C49F0">
            <w:pPr>
              <w:ind w:firstLine="0"/>
              <w:cnfStyle w:val="000000000000" w:firstRow="0" w:lastRow="0" w:firstColumn="0" w:lastColumn="0" w:oddVBand="0" w:evenVBand="0" w:oddHBand="0" w:evenHBand="0" w:firstRowFirstColumn="0" w:firstRowLastColumn="0" w:lastRowFirstColumn="0" w:lastRowLastColumn="0"/>
              <w:rPr>
                <w:sz w:val="22"/>
                <w:szCs w:val="22"/>
              </w:rPr>
            </w:pPr>
            <w:r w:rsidRPr="00570890">
              <w:rPr>
                <w:sz w:val="22"/>
                <w:szCs w:val="22"/>
              </w:rPr>
              <w:t>Other gameplay mechanics such as puzzles.</w:t>
            </w:r>
          </w:p>
        </w:tc>
      </w:tr>
    </w:tbl>
    <w:p w:rsidR="00704A6F" w:rsidRPr="00570890" w:rsidRDefault="00704A6F" w:rsidP="00704A6F">
      <w:pPr>
        <w:jc w:val="center"/>
        <w:rPr>
          <w:sz w:val="22"/>
          <w:szCs w:val="22"/>
        </w:rPr>
      </w:pPr>
      <w:r w:rsidRPr="00570890">
        <w:rPr>
          <w:sz w:val="22"/>
          <w:szCs w:val="22"/>
        </w:rPr>
        <w:t>Figure 7. Table of possible additions to the game in the future.</w:t>
      </w:r>
    </w:p>
    <w:p w:rsidR="00704A6F" w:rsidRPr="00570890" w:rsidRDefault="00704A6F" w:rsidP="00704A6F">
      <w:pPr>
        <w:jc w:val="center"/>
        <w:rPr>
          <w:sz w:val="22"/>
          <w:szCs w:val="22"/>
        </w:rPr>
      </w:pPr>
    </w:p>
    <w:bookmarkStart w:id="24" w:name="_Toc468654202" w:displacedByCustomXml="next"/>
    <w:sdt>
      <w:sdtPr>
        <w:rPr>
          <w:rFonts w:asciiTheme="minorHAnsi" w:eastAsiaTheme="minorEastAsia" w:hAnsiTheme="minorHAnsi" w:cstheme="minorBidi"/>
          <w:sz w:val="22"/>
          <w:szCs w:val="22"/>
        </w:rPr>
        <w:id w:val="62297111"/>
        <w:docPartObj>
          <w:docPartGallery w:val="Bibliographies"/>
          <w:docPartUnique/>
        </w:docPartObj>
      </w:sdtPr>
      <w:sdtEndPr/>
      <w:sdtContent>
        <w:p w:rsidR="00E81978" w:rsidRPr="00570890" w:rsidRDefault="005D3A03">
          <w:pPr>
            <w:pStyle w:val="SectionTitle"/>
            <w:rPr>
              <w:sz w:val="22"/>
              <w:szCs w:val="22"/>
            </w:rPr>
          </w:pPr>
          <w:r w:rsidRPr="00570890">
            <w:rPr>
              <w:sz w:val="22"/>
              <w:szCs w:val="22"/>
            </w:rPr>
            <w:t>References</w:t>
          </w:r>
          <w:bookmarkEnd w:id="24"/>
        </w:p>
        <w:p w:rsidR="004C5DFD" w:rsidRPr="00570890" w:rsidRDefault="004C5DFD" w:rsidP="004C5DFD">
          <w:pPr>
            <w:pStyle w:val="Bibliography"/>
            <w:numPr>
              <w:ilvl w:val="0"/>
              <w:numId w:val="16"/>
            </w:numPr>
            <w:rPr>
              <w:sz w:val="22"/>
              <w:szCs w:val="22"/>
            </w:rPr>
          </w:pPr>
          <w:r w:rsidRPr="00570890">
            <w:rPr>
              <w:sz w:val="22"/>
              <w:szCs w:val="22"/>
            </w:rPr>
            <w:t>Spawning (video gaming). (2016, November 1). In </w:t>
          </w:r>
          <w:r w:rsidRPr="00570890">
            <w:rPr>
              <w:i/>
              <w:iCs/>
              <w:sz w:val="22"/>
              <w:szCs w:val="22"/>
            </w:rPr>
            <w:t>Wikipedia, The Free Encyclopedia</w:t>
          </w:r>
          <w:r w:rsidRPr="00570890">
            <w:rPr>
              <w:sz w:val="22"/>
              <w:szCs w:val="22"/>
            </w:rPr>
            <w:t>. Retrieved 17:40, November 1, 2016, from </w:t>
          </w:r>
          <w:hyperlink r:id="rId14" w:history="1">
            <w:r w:rsidRPr="00570890">
              <w:rPr>
                <w:rStyle w:val="Hyperlink"/>
                <w:sz w:val="22"/>
                <w:szCs w:val="22"/>
              </w:rPr>
              <w:t>https://en.wikipedia.org/w/index.php?title=Spawning_(video_gaming)&amp;oldid=747313119</w:t>
            </w:r>
          </w:hyperlink>
        </w:p>
        <w:p w:rsidR="004C5DFD" w:rsidRPr="00570890" w:rsidRDefault="004C5DFD" w:rsidP="004C5DFD">
          <w:pPr>
            <w:pStyle w:val="ListParagraph"/>
            <w:numPr>
              <w:ilvl w:val="0"/>
              <w:numId w:val="16"/>
            </w:numPr>
            <w:rPr>
              <w:sz w:val="22"/>
              <w:szCs w:val="22"/>
            </w:rPr>
          </w:pPr>
          <w:r w:rsidRPr="00570890">
            <w:rPr>
              <w:sz w:val="22"/>
              <w:szCs w:val="22"/>
            </w:rPr>
            <w:t>Game mechanics. (2016, September 27). In </w:t>
          </w:r>
          <w:r w:rsidRPr="00570890">
            <w:rPr>
              <w:i/>
              <w:iCs/>
              <w:sz w:val="22"/>
              <w:szCs w:val="22"/>
            </w:rPr>
            <w:t>Wikipedia, The Free Encyclopedia</w:t>
          </w:r>
          <w:r w:rsidRPr="00570890">
            <w:rPr>
              <w:sz w:val="22"/>
              <w:szCs w:val="22"/>
            </w:rPr>
            <w:t>. Retrieved 08:49, September 27, 2016, from </w:t>
          </w:r>
          <w:hyperlink r:id="rId15" w:history="1">
            <w:r w:rsidRPr="00570890">
              <w:rPr>
                <w:rStyle w:val="Hyperlink"/>
                <w:sz w:val="22"/>
                <w:szCs w:val="22"/>
              </w:rPr>
              <w:t>https://en.wikipedia.org/w/index.php?title=Game_mechanics&amp;oldid=741404791</w:t>
            </w:r>
          </w:hyperlink>
        </w:p>
        <w:p w:rsidR="001247E6" w:rsidRPr="00570890" w:rsidRDefault="001247E6" w:rsidP="001247E6">
          <w:pPr>
            <w:pStyle w:val="ListParagraph"/>
            <w:numPr>
              <w:ilvl w:val="0"/>
              <w:numId w:val="16"/>
            </w:numPr>
            <w:rPr>
              <w:sz w:val="22"/>
              <w:szCs w:val="22"/>
            </w:rPr>
          </w:pPr>
          <w:r w:rsidRPr="00570890">
            <w:rPr>
              <w:sz w:val="22"/>
              <w:szCs w:val="22"/>
            </w:rPr>
            <w:t>Frondeville, T. D. (2009). How to Keep Kids Engaged in Class. Retrieved November 21, 2016, from https://www.edutopia.org/classroom-student-participation-tips</w:t>
          </w:r>
        </w:p>
        <w:p w:rsidR="00E81978" w:rsidRPr="00570890" w:rsidRDefault="0077492C" w:rsidP="0077492C">
          <w:pPr>
            <w:pStyle w:val="ListParagraph"/>
            <w:numPr>
              <w:ilvl w:val="0"/>
              <w:numId w:val="16"/>
            </w:numPr>
            <w:rPr>
              <w:sz w:val="22"/>
              <w:szCs w:val="22"/>
            </w:rPr>
          </w:pPr>
          <w:r w:rsidRPr="00570890">
            <w:rPr>
              <w:sz w:val="22"/>
              <w:szCs w:val="22"/>
            </w:rPr>
            <w:t>Definitions Section of Paper. (2016, September 27). In </w:t>
          </w:r>
          <w:r w:rsidRPr="00570890">
            <w:rPr>
              <w:i/>
              <w:iCs/>
              <w:sz w:val="22"/>
              <w:szCs w:val="22"/>
            </w:rPr>
            <w:t>Wikipedia, The Free Encyclopedia</w:t>
          </w:r>
          <w:r w:rsidRPr="00570890">
            <w:rPr>
              <w:sz w:val="22"/>
              <w:szCs w:val="22"/>
            </w:rPr>
            <w:t xml:space="preserve">. Retrieved 08:49, September 27, 2016, from </w:t>
          </w:r>
          <w:r w:rsidRPr="00570890">
            <w:rPr>
              <w:i/>
              <w:sz w:val="22"/>
              <w:szCs w:val="22"/>
            </w:rPr>
            <w:t>various</w:t>
          </w:r>
        </w:p>
      </w:sdtContent>
    </w:sdt>
    <w:p w:rsidR="00E81978" w:rsidRPr="00570890" w:rsidRDefault="00E81978">
      <w:pPr>
        <w:pStyle w:val="TableFigure"/>
        <w:rPr>
          <w:sz w:val="22"/>
          <w:szCs w:val="22"/>
        </w:rPr>
      </w:pPr>
    </w:p>
    <w:sectPr w:rsidR="00E81978" w:rsidRPr="00570890">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4BF" w:rsidRDefault="001574BF">
      <w:pPr>
        <w:spacing w:line="240" w:lineRule="auto"/>
      </w:pPr>
      <w:r>
        <w:separator/>
      </w:r>
    </w:p>
    <w:p w:rsidR="001574BF" w:rsidRDefault="001574BF"/>
  </w:endnote>
  <w:endnote w:type="continuationSeparator" w:id="0">
    <w:p w:rsidR="001574BF" w:rsidRDefault="001574BF">
      <w:pPr>
        <w:spacing w:line="240" w:lineRule="auto"/>
      </w:pPr>
      <w:r>
        <w:continuationSeparator/>
      </w:r>
    </w:p>
    <w:p w:rsidR="001574BF" w:rsidRDefault="001574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GMinchoB">
    <w:altName w:val="MS Gothic"/>
    <w:charset w:val="80"/>
    <w:family w:val="roman"/>
    <w:pitch w:val="fixed"/>
    <w:sig w:usb0="00000000"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4BF" w:rsidRDefault="001574BF">
      <w:pPr>
        <w:spacing w:line="240" w:lineRule="auto"/>
      </w:pPr>
      <w:r>
        <w:separator/>
      </w:r>
    </w:p>
    <w:p w:rsidR="001574BF" w:rsidRDefault="001574BF"/>
  </w:footnote>
  <w:footnote w:type="continuationSeparator" w:id="0">
    <w:p w:rsidR="001574BF" w:rsidRDefault="001574BF">
      <w:pPr>
        <w:spacing w:line="240" w:lineRule="auto"/>
      </w:pPr>
      <w:r>
        <w:continuationSeparator/>
      </w:r>
    </w:p>
    <w:p w:rsidR="001574BF" w:rsidRDefault="001574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3AF" w:rsidRDefault="001574BF">
    <w:pPr>
      <w:pStyle w:val="Header"/>
    </w:pPr>
    <w:sdt>
      <w:sdtPr>
        <w:rPr>
          <w:rStyle w:val="Strong"/>
        </w:rPr>
        <w:alias w:val="Running head"/>
        <w:tag w:val=""/>
        <w:id w:val="12739865"/>
        <w:placeholder>
          <w:docPart w:val="C7419C2C72764EFEBA14A11A287D778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E33AF">
          <w:rPr>
            <w:rStyle w:val="Strong"/>
          </w:rPr>
          <w:t>EDUCATIONAL PLATFORM GAME</w:t>
        </w:r>
      </w:sdtContent>
    </w:sdt>
    <w:r w:rsidR="00EE33AF">
      <w:rPr>
        <w:rStyle w:val="Strong"/>
      </w:rPr>
      <w:ptab w:relativeTo="margin" w:alignment="right" w:leader="none"/>
    </w:r>
    <w:r w:rsidR="00EE33AF">
      <w:rPr>
        <w:rStyle w:val="Strong"/>
      </w:rPr>
      <w:fldChar w:fldCharType="begin"/>
    </w:r>
    <w:r w:rsidR="00EE33AF">
      <w:rPr>
        <w:rStyle w:val="Strong"/>
      </w:rPr>
      <w:instrText xml:space="preserve"> PAGE   \* MERGEFORMAT </w:instrText>
    </w:r>
    <w:r w:rsidR="00EE33AF">
      <w:rPr>
        <w:rStyle w:val="Strong"/>
      </w:rPr>
      <w:fldChar w:fldCharType="separate"/>
    </w:r>
    <w:r w:rsidR="00A110B8">
      <w:rPr>
        <w:rStyle w:val="Strong"/>
        <w:noProof/>
      </w:rPr>
      <w:t>19</w:t>
    </w:r>
    <w:r w:rsidR="00EE33A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3AF" w:rsidRDefault="00EE33AF">
    <w:pPr>
      <w:pStyle w:val="Header"/>
      <w:rPr>
        <w:rStyle w:val="Strong"/>
      </w:rPr>
    </w:pPr>
    <w:r>
      <w:t xml:space="preserve">Running head: </w:t>
    </w:r>
    <w:sdt>
      <w:sdtPr>
        <w:rPr>
          <w:rStyle w:val="Strong"/>
        </w:rPr>
        <w:alias w:val="Running head"/>
        <w:tag w:val=""/>
        <w:id w:val="-696842620"/>
        <w:placeholder>
          <w:docPart w:val="4DE356F831D54195B1BFAC441F31671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EDUCATIONAL PLATFORM GAME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110B8">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C258A0"/>
    <w:multiLevelType w:val="hybridMultilevel"/>
    <w:tmpl w:val="259AD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5261DC9"/>
    <w:multiLevelType w:val="hybridMultilevel"/>
    <w:tmpl w:val="9ADED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4"/>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C22"/>
    <w:rsid w:val="00015043"/>
    <w:rsid w:val="000C4BC1"/>
    <w:rsid w:val="000C788C"/>
    <w:rsid w:val="000D3F41"/>
    <w:rsid w:val="001247E6"/>
    <w:rsid w:val="001574BF"/>
    <w:rsid w:val="00183BB6"/>
    <w:rsid w:val="001C51ED"/>
    <w:rsid w:val="001C7135"/>
    <w:rsid w:val="002849F8"/>
    <w:rsid w:val="002B0EBA"/>
    <w:rsid w:val="002F33D0"/>
    <w:rsid w:val="00355DCA"/>
    <w:rsid w:val="003D0CA6"/>
    <w:rsid w:val="003E3DCC"/>
    <w:rsid w:val="00461226"/>
    <w:rsid w:val="00473C6A"/>
    <w:rsid w:val="004C3962"/>
    <w:rsid w:val="004C5DFD"/>
    <w:rsid w:val="00520007"/>
    <w:rsid w:val="005405AD"/>
    <w:rsid w:val="00551A02"/>
    <w:rsid w:val="005534FA"/>
    <w:rsid w:val="005634EF"/>
    <w:rsid w:val="00570890"/>
    <w:rsid w:val="005D3A03"/>
    <w:rsid w:val="006353CA"/>
    <w:rsid w:val="00683743"/>
    <w:rsid w:val="006A07C9"/>
    <w:rsid w:val="0070333E"/>
    <w:rsid w:val="00704A6F"/>
    <w:rsid w:val="0077492C"/>
    <w:rsid w:val="007B3F48"/>
    <w:rsid w:val="007E693F"/>
    <w:rsid w:val="008002C0"/>
    <w:rsid w:val="00816627"/>
    <w:rsid w:val="00832F2E"/>
    <w:rsid w:val="008C5323"/>
    <w:rsid w:val="009A6A3B"/>
    <w:rsid w:val="00A110B8"/>
    <w:rsid w:val="00AD5A6A"/>
    <w:rsid w:val="00B028D5"/>
    <w:rsid w:val="00B11547"/>
    <w:rsid w:val="00B823AA"/>
    <w:rsid w:val="00BA45DB"/>
    <w:rsid w:val="00BF4184"/>
    <w:rsid w:val="00C0601E"/>
    <w:rsid w:val="00C06C22"/>
    <w:rsid w:val="00C31D30"/>
    <w:rsid w:val="00C517D5"/>
    <w:rsid w:val="00CD6E39"/>
    <w:rsid w:val="00CF6E91"/>
    <w:rsid w:val="00D120F5"/>
    <w:rsid w:val="00D2300D"/>
    <w:rsid w:val="00D85B68"/>
    <w:rsid w:val="00E6004D"/>
    <w:rsid w:val="00E81978"/>
    <w:rsid w:val="00E855ED"/>
    <w:rsid w:val="00EE33AF"/>
    <w:rsid w:val="00F03C4F"/>
    <w:rsid w:val="00F379B7"/>
    <w:rsid w:val="00F525FA"/>
    <w:rsid w:val="00FC3C8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AE669"/>
  <w15:chartTrackingRefBased/>
  <w15:docId w15:val="{EEC04C66-800B-499A-82AF-133C6120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33AF"/>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C5DFD"/>
    <w:rPr>
      <w:color w:val="5F5F5F" w:themeColor="hyperlink"/>
      <w:u w:val="single"/>
    </w:rPr>
  </w:style>
  <w:style w:type="table" w:styleId="PlainTable2">
    <w:name w:val="Plain Table 2"/>
    <w:basedOn w:val="TableNormal"/>
    <w:uiPriority w:val="42"/>
    <w:rsid w:val="000C788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C788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Theme">
    <w:name w:val="Table Theme"/>
    <w:basedOn w:val="TableNormal"/>
    <w:uiPriority w:val="99"/>
    <w:rsid w:val="000C7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C788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C788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816627"/>
    <w:pPr>
      <w:spacing w:after="100"/>
    </w:pPr>
  </w:style>
  <w:style w:type="paragraph" w:styleId="TOC2">
    <w:name w:val="toc 2"/>
    <w:basedOn w:val="Normal"/>
    <w:next w:val="Normal"/>
    <w:autoRedefine/>
    <w:uiPriority w:val="39"/>
    <w:unhideWhenUsed/>
    <w:rsid w:val="00816627"/>
    <w:pPr>
      <w:spacing w:after="100"/>
      <w:ind w:left="240"/>
    </w:pPr>
  </w:style>
  <w:style w:type="paragraph" w:styleId="TOC3">
    <w:name w:val="toc 3"/>
    <w:basedOn w:val="Normal"/>
    <w:next w:val="Normal"/>
    <w:autoRedefine/>
    <w:uiPriority w:val="39"/>
    <w:unhideWhenUsed/>
    <w:rsid w:val="003D0CA6"/>
    <w:pPr>
      <w:spacing w:after="100"/>
      <w:ind w:left="480"/>
    </w:pPr>
  </w:style>
  <w:style w:type="table" w:customStyle="1" w:styleId="TableGrid1">
    <w:name w:val="Table Grid1"/>
    <w:basedOn w:val="TableNormal"/>
    <w:next w:val="TableGrid"/>
    <w:uiPriority w:val="1"/>
    <w:rsid w:val="00FC3C85"/>
    <w:pPr>
      <w:spacing w:line="240" w:lineRule="auto"/>
      <w:ind w:firstLine="0"/>
    </w:pPr>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soa.techtarget.com/definition/object-oriented-programming" TargetMode="External"/><Relationship Id="rId5" Type="http://schemas.openxmlformats.org/officeDocument/2006/relationships/settings" Target="settings.xml"/><Relationship Id="rId15" Type="http://schemas.openxmlformats.org/officeDocument/2006/relationships/hyperlink" Target="https://en.wikipedia.org/w/index.php?title=Game_mechanics&amp;oldid=741404791" TargetMode="External"/><Relationship Id="rId10" Type="http://schemas.openxmlformats.org/officeDocument/2006/relationships/hyperlink" Target="http://searchsqlserver.techtarget.com/definition/C"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earchcio-midmarket.techtarget.com/definition/distributed" TargetMode="External"/><Relationship Id="rId14" Type="http://schemas.openxmlformats.org/officeDocument/2006/relationships/hyperlink" Target="https://en.wikipedia.org/w/index.php?title=Spawning_(video_gaming)&amp;oldid=7473131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061562AB494C59A044A3CA081FE63A"/>
        <w:category>
          <w:name w:val="General"/>
          <w:gallery w:val="placeholder"/>
        </w:category>
        <w:types>
          <w:type w:val="bbPlcHdr"/>
        </w:types>
        <w:behaviors>
          <w:behavior w:val="content"/>
        </w:behaviors>
        <w:guid w:val="{B26858FA-456A-476A-B96D-C39A273BF682}"/>
      </w:docPartPr>
      <w:docPartBody>
        <w:p w:rsidR="0033459E" w:rsidRDefault="0033459E">
          <w:pPr>
            <w:pStyle w:val="8D061562AB494C59A044A3CA081FE63A"/>
          </w:pPr>
          <w:r>
            <w:t>[Title Here, up to 12 Words, on One to Two Lines]</w:t>
          </w:r>
        </w:p>
      </w:docPartBody>
    </w:docPart>
    <w:docPart>
      <w:docPartPr>
        <w:name w:val="2718C8BD0C8843EEB90E68A0E8763576"/>
        <w:category>
          <w:name w:val="General"/>
          <w:gallery w:val="placeholder"/>
        </w:category>
        <w:types>
          <w:type w:val="bbPlcHdr"/>
        </w:types>
        <w:behaviors>
          <w:behavior w:val="content"/>
        </w:behaviors>
        <w:guid w:val="{E97282E7-B810-45F3-B1A3-8A75945B3EB9}"/>
      </w:docPartPr>
      <w:docPartBody>
        <w:p w:rsidR="0033459E" w:rsidRDefault="0033459E">
          <w:pPr>
            <w:pStyle w:val="2718C8BD0C8843EEB90E68A0E8763576"/>
          </w:pPr>
          <w:r>
            <w:t>Abstract</w:t>
          </w:r>
        </w:p>
      </w:docPartBody>
    </w:docPart>
    <w:docPart>
      <w:docPartPr>
        <w:name w:val="5C8E5A8F0DB24F7E924B7B3E96D277D7"/>
        <w:category>
          <w:name w:val="General"/>
          <w:gallery w:val="placeholder"/>
        </w:category>
        <w:types>
          <w:type w:val="bbPlcHdr"/>
        </w:types>
        <w:behaviors>
          <w:behavior w:val="content"/>
        </w:behaviors>
        <w:guid w:val="{34A807A8-1059-4700-9C11-8C4D0A3240B1}"/>
      </w:docPartPr>
      <w:docPartBody>
        <w:p w:rsidR="0033459E" w:rsidRDefault="0033459E">
          <w:pPr>
            <w:pStyle w:val="5C8E5A8F0DB24F7E924B7B3E96D277D7"/>
          </w:pPr>
          <w:r>
            <w:t>[Title Here, up to 12 Words, on One to Two Lines]</w:t>
          </w:r>
        </w:p>
      </w:docPartBody>
    </w:docPart>
    <w:docPart>
      <w:docPartPr>
        <w:name w:val="C7419C2C72764EFEBA14A11A287D778C"/>
        <w:category>
          <w:name w:val="General"/>
          <w:gallery w:val="placeholder"/>
        </w:category>
        <w:types>
          <w:type w:val="bbPlcHdr"/>
        </w:types>
        <w:behaviors>
          <w:behavior w:val="content"/>
        </w:behaviors>
        <w:guid w:val="{88030168-204A-407A-BB95-0014FBA6BCF3}"/>
      </w:docPartPr>
      <w:docPartBody>
        <w:p w:rsidR="0033459E" w:rsidRDefault="0033459E">
          <w:pPr>
            <w:pStyle w:val="C7419C2C72764EFEBA14A11A287D778C"/>
          </w:pPr>
          <w:r w:rsidRPr="005D3A03">
            <w:t>Figures title:</w:t>
          </w:r>
        </w:p>
      </w:docPartBody>
    </w:docPart>
    <w:docPart>
      <w:docPartPr>
        <w:name w:val="4DE356F831D54195B1BFAC441F31671C"/>
        <w:category>
          <w:name w:val="General"/>
          <w:gallery w:val="placeholder"/>
        </w:category>
        <w:types>
          <w:type w:val="bbPlcHdr"/>
        </w:types>
        <w:behaviors>
          <w:behavior w:val="content"/>
        </w:behaviors>
        <w:guid w:val="{2D0D034A-0CB4-4A9B-8F23-FC526B5729BB}"/>
      </w:docPartPr>
      <w:docPartBody>
        <w:p w:rsidR="0033459E" w:rsidRDefault="0033459E">
          <w:pPr>
            <w:pStyle w:val="4DE356F831D54195B1BFAC441F31671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GMinchoB">
    <w:altName w:val="MS Gothic"/>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9E"/>
    <w:rsid w:val="00197120"/>
    <w:rsid w:val="0033459E"/>
    <w:rsid w:val="00B6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061562AB494C59A044A3CA081FE63A">
    <w:name w:val="8D061562AB494C59A044A3CA081FE63A"/>
  </w:style>
  <w:style w:type="paragraph" w:customStyle="1" w:styleId="709FD466C91445A5BF423E537DBD0968">
    <w:name w:val="709FD466C91445A5BF423E537DBD0968"/>
  </w:style>
  <w:style w:type="paragraph" w:customStyle="1" w:styleId="CECB42E1CE904E17848B27BB377479D8">
    <w:name w:val="CECB42E1CE904E17848B27BB377479D8"/>
  </w:style>
  <w:style w:type="paragraph" w:customStyle="1" w:styleId="9201AAB599A34B7BABADE22AF3FA6F61">
    <w:name w:val="9201AAB599A34B7BABADE22AF3FA6F61"/>
  </w:style>
  <w:style w:type="paragraph" w:customStyle="1" w:styleId="67E23DCDEE644B769965B005B696F505">
    <w:name w:val="67E23DCDEE644B769965B005B696F505"/>
  </w:style>
  <w:style w:type="paragraph" w:customStyle="1" w:styleId="2718C8BD0C8843EEB90E68A0E8763576">
    <w:name w:val="2718C8BD0C8843EEB90E68A0E8763576"/>
  </w:style>
  <w:style w:type="character" w:styleId="Emphasis">
    <w:name w:val="Emphasis"/>
    <w:basedOn w:val="DefaultParagraphFont"/>
    <w:uiPriority w:val="4"/>
    <w:unhideWhenUsed/>
    <w:qFormat/>
    <w:rPr>
      <w:i/>
      <w:iCs/>
    </w:rPr>
  </w:style>
  <w:style w:type="paragraph" w:customStyle="1" w:styleId="5630181307DC43C1B3BD439C916E9277">
    <w:name w:val="5630181307DC43C1B3BD439C916E9277"/>
  </w:style>
  <w:style w:type="paragraph" w:customStyle="1" w:styleId="067B2F6C4AC24A05B4B816CAD45ECA91">
    <w:name w:val="067B2F6C4AC24A05B4B816CAD45ECA91"/>
  </w:style>
  <w:style w:type="paragraph" w:customStyle="1" w:styleId="5C8E5A8F0DB24F7E924B7B3E96D277D7">
    <w:name w:val="5C8E5A8F0DB24F7E924B7B3E96D277D7"/>
  </w:style>
  <w:style w:type="paragraph" w:customStyle="1" w:styleId="1F88175C93CA44D28137C32AF53805B5">
    <w:name w:val="1F88175C93CA44D28137C32AF53805B5"/>
  </w:style>
  <w:style w:type="paragraph" w:customStyle="1" w:styleId="0BB2379F3ED648679FD7F2E1CDFF970C">
    <w:name w:val="0BB2379F3ED648679FD7F2E1CDFF970C"/>
  </w:style>
  <w:style w:type="paragraph" w:customStyle="1" w:styleId="E42F77FF1F82480896EACDD8C144FB07">
    <w:name w:val="E42F77FF1F82480896EACDD8C144FB07"/>
  </w:style>
  <w:style w:type="paragraph" w:customStyle="1" w:styleId="4966714E08CE4746A30BA6F27FEC56A7">
    <w:name w:val="4966714E08CE4746A30BA6F27FEC56A7"/>
  </w:style>
  <w:style w:type="paragraph" w:customStyle="1" w:styleId="38A2CCAE4DB3421CBE72F09DFE559BC8">
    <w:name w:val="38A2CCAE4DB3421CBE72F09DFE559BC8"/>
  </w:style>
  <w:style w:type="paragraph" w:customStyle="1" w:styleId="A51753DEBD394770ABDCE5BF9741B9BA">
    <w:name w:val="A51753DEBD394770ABDCE5BF9741B9BA"/>
  </w:style>
  <w:style w:type="paragraph" w:customStyle="1" w:styleId="1CA85311638046E58986A3581B6C5F73">
    <w:name w:val="1CA85311638046E58986A3581B6C5F73"/>
  </w:style>
  <w:style w:type="paragraph" w:customStyle="1" w:styleId="E90A4650C0D14323A3C21638FF650665">
    <w:name w:val="E90A4650C0D14323A3C21638FF650665"/>
  </w:style>
  <w:style w:type="paragraph" w:customStyle="1" w:styleId="DAF0E2C3FB984C509C9CF6AEAC615945">
    <w:name w:val="DAF0E2C3FB984C509C9CF6AEAC615945"/>
  </w:style>
  <w:style w:type="paragraph" w:customStyle="1" w:styleId="B117BE5BB9944B3DA16F19C3A937ED04">
    <w:name w:val="B117BE5BB9944B3DA16F19C3A937ED04"/>
  </w:style>
  <w:style w:type="paragraph" w:customStyle="1" w:styleId="CB5798FAE3FC4D689008023315A0B909">
    <w:name w:val="CB5798FAE3FC4D689008023315A0B909"/>
  </w:style>
  <w:style w:type="paragraph" w:customStyle="1" w:styleId="B92B798E63014D36AD265989CFC523DA">
    <w:name w:val="B92B798E63014D36AD265989CFC523DA"/>
  </w:style>
  <w:style w:type="paragraph" w:customStyle="1" w:styleId="40C08FF4F64B415A837BBD71183564BA">
    <w:name w:val="40C08FF4F64B415A837BBD71183564BA"/>
  </w:style>
  <w:style w:type="paragraph" w:customStyle="1" w:styleId="092BAA8E98D943AB8F783F09F0AD0818">
    <w:name w:val="092BAA8E98D943AB8F783F09F0AD0818"/>
  </w:style>
  <w:style w:type="paragraph" w:customStyle="1" w:styleId="1143B12BBA0D4D2784812DFAE529154F">
    <w:name w:val="1143B12BBA0D4D2784812DFAE529154F"/>
  </w:style>
  <w:style w:type="paragraph" w:customStyle="1" w:styleId="DAF89E7C0BB14ABFA80D95F16DC8B89F">
    <w:name w:val="DAF89E7C0BB14ABFA80D95F16DC8B89F"/>
  </w:style>
  <w:style w:type="paragraph" w:customStyle="1" w:styleId="F5F25646C2C54D449C90904C02032BC4">
    <w:name w:val="F5F25646C2C54D449C90904C02032BC4"/>
  </w:style>
  <w:style w:type="paragraph" w:customStyle="1" w:styleId="B5A793506B894F3F8C9CCBB2C4D82901">
    <w:name w:val="B5A793506B894F3F8C9CCBB2C4D82901"/>
  </w:style>
  <w:style w:type="paragraph" w:customStyle="1" w:styleId="1F4326EF47F7498C8D1335C97073F01A">
    <w:name w:val="1F4326EF47F7498C8D1335C97073F01A"/>
  </w:style>
  <w:style w:type="paragraph" w:customStyle="1" w:styleId="16966E3348584173BFC73BA0F726815A">
    <w:name w:val="16966E3348584173BFC73BA0F726815A"/>
  </w:style>
  <w:style w:type="paragraph" w:customStyle="1" w:styleId="D730CA2530894B399012CFE50BB294D0">
    <w:name w:val="D730CA2530894B399012CFE50BB294D0"/>
  </w:style>
  <w:style w:type="paragraph" w:customStyle="1" w:styleId="EA4479151CED41BD9250E6F32A10E560">
    <w:name w:val="EA4479151CED41BD9250E6F32A10E560"/>
  </w:style>
  <w:style w:type="paragraph" w:customStyle="1" w:styleId="9155EB622D064F8DA3DF39DC9725FE0A">
    <w:name w:val="9155EB622D064F8DA3DF39DC9725FE0A"/>
  </w:style>
  <w:style w:type="paragraph" w:customStyle="1" w:styleId="EC80599A8A9C4F4AB1057A0E920790DA">
    <w:name w:val="EC80599A8A9C4F4AB1057A0E920790DA"/>
  </w:style>
  <w:style w:type="paragraph" w:customStyle="1" w:styleId="BC57D19BCDE74E01852B8DD03C9CFDB1">
    <w:name w:val="BC57D19BCDE74E01852B8DD03C9CFDB1"/>
  </w:style>
  <w:style w:type="paragraph" w:customStyle="1" w:styleId="759104EE4320436097C7152D2863C459">
    <w:name w:val="759104EE4320436097C7152D2863C459"/>
  </w:style>
  <w:style w:type="paragraph" w:customStyle="1" w:styleId="C96FD90E48314B1298A9484CC031CA07">
    <w:name w:val="C96FD90E48314B1298A9484CC031CA07"/>
  </w:style>
  <w:style w:type="paragraph" w:customStyle="1" w:styleId="DFA8E0F5F550461A8C9152063A6D2898">
    <w:name w:val="DFA8E0F5F550461A8C9152063A6D2898"/>
  </w:style>
  <w:style w:type="paragraph" w:customStyle="1" w:styleId="2C6AAA079B804D8B8F44F7C89260C689">
    <w:name w:val="2C6AAA079B804D8B8F44F7C89260C689"/>
  </w:style>
  <w:style w:type="paragraph" w:customStyle="1" w:styleId="4120138512F14E6EA26D2C0D39E60A0B">
    <w:name w:val="4120138512F14E6EA26D2C0D39E60A0B"/>
  </w:style>
  <w:style w:type="paragraph" w:customStyle="1" w:styleId="23F633655475482480DF9DC693F5F7A3">
    <w:name w:val="23F633655475482480DF9DC693F5F7A3"/>
  </w:style>
  <w:style w:type="paragraph" w:customStyle="1" w:styleId="ED10D6D3C2994C4E88063F1A040128A9">
    <w:name w:val="ED10D6D3C2994C4E88063F1A040128A9"/>
  </w:style>
  <w:style w:type="paragraph" w:customStyle="1" w:styleId="BA2C782A6962481BBB6BEBB73DC511F6">
    <w:name w:val="BA2C782A6962481BBB6BEBB73DC511F6"/>
  </w:style>
  <w:style w:type="paragraph" w:customStyle="1" w:styleId="C59875E982E5464FB85F2AF85E18211A">
    <w:name w:val="C59875E982E5464FB85F2AF85E18211A"/>
  </w:style>
  <w:style w:type="paragraph" w:customStyle="1" w:styleId="73C2B6A1A9514FA0B15CAD659CDF8E32">
    <w:name w:val="73C2B6A1A9514FA0B15CAD659CDF8E32"/>
  </w:style>
  <w:style w:type="paragraph" w:customStyle="1" w:styleId="3326B7DC8D98477B973323556429E857">
    <w:name w:val="3326B7DC8D98477B973323556429E857"/>
  </w:style>
  <w:style w:type="paragraph" w:customStyle="1" w:styleId="6C2EE892842841328E1981110A3DD67D">
    <w:name w:val="6C2EE892842841328E1981110A3DD67D"/>
  </w:style>
  <w:style w:type="paragraph" w:customStyle="1" w:styleId="BFDFB823A5F44AF3AA362C3A4E2CA677">
    <w:name w:val="BFDFB823A5F44AF3AA362C3A4E2CA677"/>
  </w:style>
  <w:style w:type="paragraph" w:customStyle="1" w:styleId="F67B30D8D7D549E9963B944ABEC0EEC4">
    <w:name w:val="F67B30D8D7D549E9963B944ABEC0EEC4"/>
  </w:style>
  <w:style w:type="paragraph" w:customStyle="1" w:styleId="9953458349D544E389A1FFDFF97C303F">
    <w:name w:val="9953458349D544E389A1FFDFF97C303F"/>
  </w:style>
  <w:style w:type="paragraph" w:customStyle="1" w:styleId="C880B9FC6898435D87A4EEF9399873FE">
    <w:name w:val="C880B9FC6898435D87A4EEF9399873FE"/>
  </w:style>
  <w:style w:type="paragraph" w:customStyle="1" w:styleId="E72478683FA84124820A31C6F157494A">
    <w:name w:val="E72478683FA84124820A31C6F157494A"/>
  </w:style>
  <w:style w:type="paragraph" w:customStyle="1" w:styleId="5E61F4581E924A32A3EFEFF23266FD28">
    <w:name w:val="5E61F4581E924A32A3EFEFF23266FD28"/>
  </w:style>
  <w:style w:type="paragraph" w:customStyle="1" w:styleId="EAEE485B84CB4EC9944AA73B23EF2AAD">
    <w:name w:val="EAEE485B84CB4EC9944AA73B23EF2AAD"/>
  </w:style>
  <w:style w:type="paragraph" w:customStyle="1" w:styleId="A90C968853F549CAB0D485CAF47454EC">
    <w:name w:val="A90C968853F549CAB0D485CAF47454EC"/>
  </w:style>
  <w:style w:type="paragraph" w:customStyle="1" w:styleId="B0DD8EE7416349D4A6C37DA50910D04A">
    <w:name w:val="B0DD8EE7416349D4A6C37DA50910D04A"/>
  </w:style>
  <w:style w:type="paragraph" w:customStyle="1" w:styleId="CF1917481E2F486F8CC333E3362FBB42">
    <w:name w:val="CF1917481E2F486F8CC333E3362FBB42"/>
  </w:style>
  <w:style w:type="paragraph" w:customStyle="1" w:styleId="01D0FCBA077C44D5BC6B1C0056EBB4CB">
    <w:name w:val="01D0FCBA077C44D5BC6B1C0056EBB4CB"/>
  </w:style>
  <w:style w:type="paragraph" w:customStyle="1" w:styleId="2CF897AB38774C79BED2E09242CBD28E">
    <w:name w:val="2CF897AB38774C79BED2E09242CBD28E"/>
  </w:style>
  <w:style w:type="paragraph" w:customStyle="1" w:styleId="1A21F4D4514C4B4AAEF5C5ACD9732196">
    <w:name w:val="1A21F4D4514C4B4AAEF5C5ACD9732196"/>
  </w:style>
  <w:style w:type="paragraph" w:customStyle="1" w:styleId="FCEDF7A473134AC688C0639B3C98B470">
    <w:name w:val="FCEDF7A473134AC688C0639B3C98B470"/>
  </w:style>
  <w:style w:type="paragraph" w:customStyle="1" w:styleId="A6626623A8C34420A180869C7F000488">
    <w:name w:val="A6626623A8C34420A180869C7F000488"/>
  </w:style>
  <w:style w:type="paragraph" w:customStyle="1" w:styleId="C7419C2C72764EFEBA14A11A287D778C">
    <w:name w:val="C7419C2C72764EFEBA14A11A287D778C"/>
  </w:style>
  <w:style w:type="paragraph" w:customStyle="1" w:styleId="4DE356F831D54195B1BFAC441F31671C">
    <w:name w:val="4DE356F831D54195B1BFAC441F31671C"/>
  </w:style>
  <w:style w:type="paragraph" w:customStyle="1" w:styleId="AEC4B7361239448294DE77C91C6FBB9F">
    <w:name w:val="AEC4B7361239448294DE77C91C6FBB9F"/>
    <w:rsid w:val="00334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EDUCATIONAL PLATFORM GAME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85B7E-71C2-435D-96D2-AC68C8ED7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405</TotalTime>
  <Pages>19</Pages>
  <Words>4011</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Background Information and Useful Definitions</vt:lpstr>
    </vt:vector>
  </TitlesOfParts>
  <Company/>
  <LinksUpToDate>false</LinksUpToDate>
  <CharactersWithSpaces>26821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Educational Platform Game Developed In Unity</dc:title>
  <dc:subject/>
  <dc:creator>Jon</dc:creator>
  <cp:keywords/>
  <dc:description/>
  <cp:lastModifiedBy>Jon</cp:lastModifiedBy>
  <cp:revision>6</cp:revision>
  <dcterms:created xsi:type="dcterms:W3CDTF">2016-12-04T21:50:00Z</dcterms:created>
  <dcterms:modified xsi:type="dcterms:W3CDTF">2016-12-13T13:42:00Z</dcterms:modified>
</cp:coreProperties>
</file>